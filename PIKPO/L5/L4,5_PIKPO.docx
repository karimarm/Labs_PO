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F870" w14:textId="77777777" w:rsidR="00B264C7" w:rsidRDefault="00B264C7" w:rsidP="00B264C7">
      <w:pPr>
        <w:pStyle w:val="a4"/>
        <w:jc w:val="center"/>
      </w:pPr>
      <w:bookmarkStart w:id="0" w:name="_Hlk131871611"/>
      <w:bookmarkEnd w:id="0"/>
      <w:r>
        <w:t>Министерство науки и высшего образования Российской Федерации</w:t>
      </w:r>
    </w:p>
    <w:p w14:paraId="32CAB788" w14:textId="77777777" w:rsidR="00B264C7" w:rsidRDefault="00B264C7" w:rsidP="00B264C7">
      <w:pPr>
        <w:pStyle w:val="a0"/>
        <w:spacing w:line="240" w:lineRule="auto"/>
        <w:jc w:val="center"/>
        <w:rPr>
          <w:lang w:eastAsia="ru-RU"/>
        </w:rPr>
      </w:pPr>
      <w:r w:rsidRPr="00B264C7">
        <w:rPr>
          <w:lang w:eastAsia="ru-RU"/>
        </w:rPr>
        <w:t>Федеральное государственное бюджетное</w:t>
      </w:r>
    </w:p>
    <w:p w14:paraId="25EFA3E4" w14:textId="77777777" w:rsidR="00B264C7" w:rsidRDefault="00B264C7" w:rsidP="00B264C7">
      <w:pPr>
        <w:pStyle w:val="a0"/>
        <w:spacing w:line="240" w:lineRule="auto"/>
        <w:jc w:val="center"/>
        <w:rPr>
          <w:lang w:eastAsia="ru-RU"/>
        </w:rPr>
      </w:pPr>
      <w:r w:rsidRPr="00B264C7">
        <w:rPr>
          <w:lang w:eastAsia="ru-RU"/>
        </w:rPr>
        <w:t>образовательное учреждение высшего</w:t>
      </w:r>
      <w:r>
        <w:rPr>
          <w:lang w:eastAsia="ru-RU"/>
        </w:rPr>
        <w:t xml:space="preserve"> </w:t>
      </w:r>
      <w:r w:rsidRPr="00B264C7">
        <w:rPr>
          <w:lang w:eastAsia="ru-RU"/>
        </w:rPr>
        <w:t>образования</w:t>
      </w:r>
    </w:p>
    <w:p w14:paraId="756F203E" w14:textId="27B6FD98" w:rsidR="00B264C7" w:rsidRDefault="00B264C7" w:rsidP="00B264C7">
      <w:pPr>
        <w:pStyle w:val="a0"/>
        <w:spacing w:line="240" w:lineRule="auto"/>
        <w:jc w:val="center"/>
        <w:rPr>
          <w:lang w:eastAsia="ru-RU"/>
        </w:rPr>
      </w:pPr>
      <w:r w:rsidRPr="00B264C7">
        <w:rPr>
          <w:lang w:eastAsia="ru-RU"/>
        </w:rPr>
        <w:t>«</w:t>
      </w:r>
      <w:r w:rsidR="00C5686D">
        <w:rPr>
          <w:rFonts w:cs="Times New Roman"/>
          <w:szCs w:val="28"/>
        </w:rPr>
        <w:t>Уфимский университет науки и технологий</w:t>
      </w:r>
      <w:r w:rsidRPr="00B264C7">
        <w:rPr>
          <w:lang w:eastAsia="ru-RU"/>
        </w:rPr>
        <w:t>»</w:t>
      </w:r>
    </w:p>
    <w:p w14:paraId="4334D020" w14:textId="77777777" w:rsidR="00B20199" w:rsidRPr="00B20199" w:rsidRDefault="00B20199" w:rsidP="00B20199">
      <w:pPr>
        <w:pStyle w:val="a0"/>
      </w:pPr>
    </w:p>
    <w:p w14:paraId="5C214127" w14:textId="77777777" w:rsidR="00B20199" w:rsidRPr="00B20199" w:rsidRDefault="00B20199" w:rsidP="00B20199">
      <w:pPr>
        <w:pStyle w:val="a0"/>
      </w:pPr>
    </w:p>
    <w:p w14:paraId="02CD53BB" w14:textId="77777777" w:rsidR="00B20199" w:rsidRPr="00B20199" w:rsidRDefault="00B20199" w:rsidP="00B20199">
      <w:pPr>
        <w:pStyle w:val="a0"/>
      </w:pPr>
    </w:p>
    <w:p w14:paraId="1A11E941" w14:textId="77777777" w:rsidR="00B264C7" w:rsidRPr="00B20199" w:rsidRDefault="00B264C7" w:rsidP="00BD3FC6">
      <w:pPr>
        <w:pStyle w:val="a0"/>
        <w:jc w:val="center"/>
      </w:pPr>
      <w:r w:rsidRPr="00B20199">
        <w:t xml:space="preserve">Факультет информатики и </w:t>
      </w:r>
      <w:r w:rsidR="00B20199" w:rsidRPr="00B20199">
        <w:t>робототехники</w:t>
      </w:r>
    </w:p>
    <w:p w14:paraId="3C2E1E8F" w14:textId="77777777" w:rsidR="00B20199" w:rsidRPr="00B20199" w:rsidRDefault="00B20199" w:rsidP="008927F8">
      <w:pPr>
        <w:pStyle w:val="a0"/>
        <w:ind w:firstLine="3402"/>
      </w:pPr>
    </w:p>
    <w:p w14:paraId="50572A6A" w14:textId="77777777" w:rsidR="00B20199" w:rsidRPr="00B20199" w:rsidRDefault="00B20199" w:rsidP="008927F8">
      <w:pPr>
        <w:pStyle w:val="a0"/>
        <w:ind w:firstLine="3402"/>
      </w:pPr>
      <w:r w:rsidRPr="00B20199">
        <w:t>Кафедра Информатики</w:t>
      </w:r>
    </w:p>
    <w:p w14:paraId="3B0315E0" w14:textId="77777777" w:rsidR="00B20199" w:rsidRPr="00B20199" w:rsidRDefault="00B20199" w:rsidP="00B20199">
      <w:pPr>
        <w:pStyle w:val="a0"/>
      </w:pPr>
    </w:p>
    <w:p w14:paraId="006B0566" w14:textId="77777777" w:rsidR="00B20199" w:rsidRPr="00B20199" w:rsidRDefault="00B20199" w:rsidP="00B20199">
      <w:pPr>
        <w:pStyle w:val="a0"/>
      </w:pPr>
    </w:p>
    <w:p w14:paraId="24BAD76C" w14:textId="77777777" w:rsidR="00B20199" w:rsidRPr="00B20199" w:rsidRDefault="00B20199" w:rsidP="00B20199">
      <w:pPr>
        <w:pStyle w:val="a0"/>
      </w:pPr>
    </w:p>
    <w:p w14:paraId="2EE71B02" w14:textId="38640E82" w:rsidR="00B20199" w:rsidRPr="009805A5" w:rsidRDefault="00B20199" w:rsidP="00B20199">
      <w:pPr>
        <w:pStyle w:val="a0"/>
        <w:jc w:val="center"/>
      </w:pPr>
      <w:r>
        <w:t>Отчёт по лабораторн</w:t>
      </w:r>
      <w:r w:rsidR="009805A5">
        <w:t>ым</w:t>
      </w:r>
      <w:r>
        <w:t xml:space="preserve"> работ</w:t>
      </w:r>
      <w:r w:rsidR="009805A5">
        <w:t>ам</w:t>
      </w:r>
      <w:r>
        <w:t xml:space="preserve"> №</w:t>
      </w:r>
      <w:r w:rsidR="009805A5">
        <w:t>4,5</w:t>
      </w:r>
    </w:p>
    <w:p w14:paraId="7B71E05E" w14:textId="5F8AA5D5" w:rsidR="006639BC" w:rsidRDefault="006639BC" w:rsidP="006639B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“</w:t>
      </w:r>
      <w:r w:rsidR="009805A5">
        <w:rPr>
          <w:rFonts w:ascii="Times New Roman" w:hAnsi="Times New Roman" w:cs="Times New Roman"/>
          <w:sz w:val="28"/>
          <w:szCs w:val="28"/>
        </w:rPr>
        <w:t>Проектирование и конструирование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A90162B" w14:textId="77777777" w:rsidR="00B20199" w:rsidRPr="00B20199" w:rsidRDefault="00B20199" w:rsidP="00B20199">
      <w:pPr>
        <w:pStyle w:val="a0"/>
      </w:pPr>
    </w:p>
    <w:p w14:paraId="04AF5DB2" w14:textId="77777777" w:rsidR="00B20199" w:rsidRPr="00B20199" w:rsidRDefault="00B20199" w:rsidP="00B20199">
      <w:pPr>
        <w:pStyle w:val="a0"/>
      </w:pPr>
    </w:p>
    <w:p w14:paraId="56AA22B2" w14:textId="77777777" w:rsidR="00B20199" w:rsidRPr="00B20199" w:rsidRDefault="00B20199" w:rsidP="00B20199">
      <w:pPr>
        <w:pStyle w:val="a0"/>
      </w:pPr>
    </w:p>
    <w:p w14:paraId="5801E6DF" w14:textId="6CE9454A" w:rsidR="00B20199" w:rsidRDefault="00B20199" w:rsidP="00B20199">
      <w:pPr>
        <w:pStyle w:val="a0"/>
      </w:pPr>
    </w:p>
    <w:p w14:paraId="4C1418E0" w14:textId="3A0B1FEB" w:rsidR="00C5686D" w:rsidRDefault="00C5686D" w:rsidP="00B20199">
      <w:pPr>
        <w:pStyle w:val="a0"/>
      </w:pPr>
    </w:p>
    <w:p w14:paraId="57D44C57" w14:textId="77777777" w:rsidR="00C5686D" w:rsidRPr="00B20199" w:rsidRDefault="00C5686D" w:rsidP="00B20199">
      <w:pPr>
        <w:pStyle w:val="a0"/>
      </w:pPr>
    </w:p>
    <w:p w14:paraId="5C02DB8B" w14:textId="77777777" w:rsidR="00B20199" w:rsidRDefault="00B20199" w:rsidP="00B20199">
      <w:pPr>
        <w:pStyle w:val="a0"/>
        <w:jc w:val="left"/>
      </w:pPr>
      <w:r>
        <w:t>Выполнил:</w:t>
      </w:r>
    </w:p>
    <w:p w14:paraId="74AD37DD" w14:textId="7ED8FBBD" w:rsidR="00B20199" w:rsidRDefault="009805A5" w:rsidP="00B20199">
      <w:pPr>
        <w:pStyle w:val="a0"/>
        <w:tabs>
          <w:tab w:val="left" w:pos="6237"/>
        </w:tabs>
        <w:jc w:val="left"/>
      </w:pPr>
      <w:r w:rsidRPr="00C359CC">
        <w:rPr>
          <w:rFonts w:cs="Times New Roman"/>
        </w:rPr>
        <w:t>Студенты группы ПРО-231</w:t>
      </w:r>
      <w:r>
        <w:rPr>
          <w:rFonts w:cs="Times New Roman"/>
        </w:rPr>
        <w:t>Б</w:t>
      </w:r>
      <w:r w:rsidR="00B20199">
        <w:tab/>
        <w:t xml:space="preserve">К.И. </w:t>
      </w:r>
      <w:proofErr w:type="spellStart"/>
      <w:r w:rsidR="00B20199">
        <w:t>Арменшин</w:t>
      </w:r>
      <w:proofErr w:type="spellEnd"/>
    </w:p>
    <w:p w14:paraId="653E70B4" w14:textId="39CB8D34" w:rsidR="009805A5" w:rsidRDefault="009805A5" w:rsidP="00B20199">
      <w:pPr>
        <w:pStyle w:val="a0"/>
        <w:tabs>
          <w:tab w:val="left" w:pos="6237"/>
        </w:tabs>
        <w:jc w:val="left"/>
      </w:pPr>
      <w:r>
        <w:tab/>
      </w:r>
      <w:r w:rsidRPr="00C359CC">
        <w:rPr>
          <w:rFonts w:cs="Times New Roman"/>
        </w:rPr>
        <w:t xml:space="preserve">Д.В. </w:t>
      </w:r>
      <w:r>
        <w:rPr>
          <w:rFonts w:cs="Times New Roman"/>
        </w:rPr>
        <w:t>Блинов</w:t>
      </w:r>
    </w:p>
    <w:p w14:paraId="3445075B" w14:textId="77777777" w:rsidR="00B20199" w:rsidRDefault="00B20199" w:rsidP="00B20199">
      <w:pPr>
        <w:pStyle w:val="a0"/>
        <w:tabs>
          <w:tab w:val="left" w:pos="6237"/>
        </w:tabs>
        <w:jc w:val="left"/>
      </w:pPr>
    </w:p>
    <w:p w14:paraId="57380174" w14:textId="77777777" w:rsidR="00B20199" w:rsidRDefault="00B20199" w:rsidP="00B20199">
      <w:pPr>
        <w:pStyle w:val="a0"/>
        <w:tabs>
          <w:tab w:val="left" w:pos="6237"/>
        </w:tabs>
        <w:jc w:val="left"/>
      </w:pPr>
    </w:p>
    <w:p w14:paraId="06262184" w14:textId="77777777" w:rsidR="00C5686D" w:rsidRDefault="00B20199" w:rsidP="00C5686D">
      <w:pPr>
        <w:pStyle w:val="a0"/>
        <w:tabs>
          <w:tab w:val="left" w:pos="6237"/>
        </w:tabs>
        <w:jc w:val="left"/>
      </w:pPr>
      <w:r>
        <w:t>Проверил:</w:t>
      </w:r>
    </w:p>
    <w:p w14:paraId="172BC26D" w14:textId="7A918012" w:rsidR="00C5686D" w:rsidRDefault="009805A5" w:rsidP="00C5686D">
      <w:pPr>
        <w:pStyle w:val="a0"/>
        <w:tabs>
          <w:tab w:val="left" w:pos="6237"/>
        </w:tabs>
        <w:jc w:val="left"/>
        <w:rPr>
          <w:rFonts w:cs="Times New Roman"/>
          <w:szCs w:val="28"/>
        </w:rPr>
      </w:pPr>
      <w:r w:rsidRPr="00C359CC">
        <w:rPr>
          <w:rFonts w:cs="Times New Roman"/>
        </w:rPr>
        <w:t>канд. техн. наук</w:t>
      </w:r>
      <w:r w:rsidR="00B20199">
        <w:tab/>
      </w:r>
      <w:r w:rsidRPr="00C359CC">
        <w:rPr>
          <w:rFonts w:cs="Times New Roman"/>
        </w:rPr>
        <w:t>Б.С. Юдинцев</w:t>
      </w:r>
    </w:p>
    <w:p w14:paraId="61AF832D" w14:textId="25482D3E" w:rsidR="00C5686D" w:rsidRDefault="00C5686D" w:rsidP="00B20199">
      <w:pPr>
        <w:pStyle w:val="a0"/>
        <w:tabs>
          <w:tab w:val="left" w:pos="6237"/>
        </w:tabs>
        <w:jc w:val="left"/>
      </w:pPr>
    </w:p>
    <w:p w14:paraId="44438244" w14:textId="77777777" w:rsidR="00C5686D" w:rsidRDefault="00C5686D" w:rsidP="00B20199">
      <w:pPr>
        <w:pStyle w:val="a0"/>
        <w:tabs>
          <w:tab w:val="left" w:pos="6237"/>
        </w:tabs>
        <w:jc w:val="left"/>
      </w:pPr>
    </w:p>
    <w:p w14:paraId="25F7F1BD" w14:textId="77777777" w:rsidR="00B20199" w:rsidRDefault="00B20199" w:rsidP="00B20199">
      <w:pPr>
        <w:pStyle w:val="a0"/>
        <w:tabs>
          <w:tab w:val="left" w:pos="6237"/>
        </w:tabs>
        <w:jc w:val="left"/>
      </w:pPr>
    </w:p>
    <w:p w14:paraId="403F004B" w14:textId="6508BE62" w:rsidR="00B264C7" w:rsidRDefault="00B20199" w:rsidP="009805A5">
      <w:pPr>
        <w:pStyle w:val="a0"/>
        <w:tabs>
          <w:tab w:val="left" w:pos="6237"/>
        </w:tabs>
        <w:jc w:val="center"/>
      </w:pPr>
      <w:r>
        <w:t>Уфа – 202</w:t>
      </w:r>
      <w:r w:rsidR="006639BC">
        <w:rPr>
          <w:lang w:val="en-US"/>
        </w:rPr>
        <w:t>3</w:t>
      </w:r>
    </w:p>
    <w:p w14:paraId="4BFB1FC7" w14:textId="77777777" w:rsidR="00B264C7" w:rsidRPr="00B264C7" w:rsidRDefault="00B264C7" w:rsidP="00B264C7">
      <w:pPr>
        <w:pStyle w:val="a0"/>
        <w:sectPr w:rsidR="00B264C7" w:rsidRPr="00B264C7" w:rsidSect="008927F8">
          <w:pgSz w:w="11906" w:h="16838" w:code="9"/>
          <w:pgMar w:top="851" w:right="567" w:bottom="1134" w:left="1418" w:header="709" w:footer="709" w:gutter="0"/>
          <w:cols w:space="708"/>
          <w:docGrid w:linePitch="360"/>
        </w:sectPr>
      </w:pPr>
    </w:p>
    <w:p w14:paraId="68F7DA5F" w14:textId="01726772" w:rsidR="006639BC" w:rsidRPr="00C02AA3" w:rsidRDefault="006639BC" w:rsidP="006639BC">
      <w:pPr>
        <w:pStyle w:val="a0"/>
        <w:rPr>
          <w:b/>
          <w:bCs/>
          <w:lang w:eastAsia="ru-RU"/>
        </w:rPr>
      </w:pPr>
      <w:r w:rsidRPr="00C02AA3">
        <w:rPr>
          <w:b/>
          <w:bCs/>
          <w:lang w:eastAsia="ru-RU"/>
        </w:rPr>
        <w:lastRenderedPageBreak/>
        <w:t>Цель</w:t>
      </w:r>
      <w:r w:rsidR="00C02AA3">
        <w:rPr>
          <w:b/>
          <w:bCs/>
          <w:lang w:eastAsia="ru-RU"/>
        </w:rPr>
        <w:t xml:space="preserve"> работы</w:t>
      </w:r>
      <w:r w:rsidRPr="00C02AA3">
        <w:rPr>
          <w:b/>
          <w:bCs/>
          <w:lang w:eastAsia="ru-RU"/>
        </w:rPr>
        <w:t>:</w:t>
      </w:r>
    </w:p>
    <w:p w14:paraId="2DC774C9" w14:textId="77777777" w:rsidR="00C02AA3" w:rsidRDefault="00C02AA3" w:rsidP="00C02AA3">
      <w:pPr>
        <w:pStyle w:val="a0"/>
        <w:numPr>
          <w:ilvl w:val="0"/>
          <w:numId w:val="13"/>
        </w:numPr>
      </w:pPr>
      <w:r>
        <w:t>Ознакомление с основными методами проектирования базы данных (БД).</w:t>
      </w:r>
    </w:p>
    <w:p w14:paraId="7709045A" w14:textId="77777777" w:rsidR="002B42B0" w:rsidRDefault="00C02AA3" w:rsidP="002B42B0">
      <w:pPr>
        <w:pStyle w:val="a0"/>
        <w:numPr>
          <w:ilvl w:val="0"/>
          <w:numId w:val="13"/>
        </w:numPr>
      </w:pPr>
      <w:r>
        <w:t>Ознакомление с методами проектирования пользовательского интерфейса.</w:t>
      </w:r>
    </w:p>
    <w:p w14:paraId="39440D5B" w14:textId="0FF9A3AE" w:rsidR="002B42B0" w:rsidRDefault="00C02AA3" w:rsidP="002B42B0">
      <w:pPr>
        <w:pStyle w:val="a0"/>
        <w:numPr>
          <w:ilvl w:val="0"/>
          <w:numId w:val="13"/>
        </w:numPr>
      </w:pPr>
      <w:r>
        <w:t>Р</w:t>
      </w:r>
      <w:r>
        <w:t>азработать веб-приложение для представления пользователю информации, хранящейся в базе данных (БД).</w:t>
      </w:r>
    </w:p>
    <w:p w14:paraId="1E234927" w14:textId="3A6663C5" w:rsidR="006639BC" w:rsidRDefault="006639BC" w:rsidP="006639BC">
      <w:pPr>
        <w:pStyle w:val="a0"/>
        <w:rPr>
          <w:b/>
          <w:bCs/>
          <w:lang w:eastAsia="ru-RU"/>
        </w:rPr>
      </w:pPr>
      <w:r w:rsidRPr="006639BC">
        <w:rPr>
          <w:b/>
          <w:bCs/>
          <w:lang w:eastAsia="ru-RU"/>
        </w:rPr>
        <w:t>Ход работы:</w:t>
      </w:r>
    </w:p>
    <w:p w14:paraId="050E53A3" w14:textId="76241F4C" w:rsidR="00B35A82" w:rsidRDefault="005649D0" w:rsidP="00B35A82">
      <w:pPr>
        <w:pStyle w:val="a0"/>
        <w:rPr>
          <w:b/>
          <w:bCs/>
        </w:rPr>
      </w:pPr>
      <w:r w:rsidRPr="005649D0">
        <w:rPr>
          <w:b/>
          <w:bCs/>
          <w:lang w:val="en-US"/>
        </w:rPr>
        <w:t>SQL-</w:t>
      </w:r>
      <w:r w:rsidRPr="005649D0">
        <w:rPr>
          <w:b/>
          <w:bCs/>
        </w:rPr>
        <w:t>скрипт</w:t>
      </w:r>
    </w:p>
    <w:p w14:paraId="722DEA78" w14:textId="5C549AF0" w:rsidR="00A421DA" w:rsidRPr="00A421DA" w:rsidRDefault="00A421DA" w:rsidP="00A421DA">
      <w:pPr>
        <w:pStyle w:val="a0"/>
      </w:pPr>
      <w:r>
        <w:t xml:space="preserve">Для создания таблиц в БД используется </w:t>
      </w:r>
      <w:r w:rsidRPr="00A421DA">
        <w:t>SQL-скрипт</w:t>
      </w:r>
      <w:r>
        <w:t xml:space="preserve"> </w:t>
      </w:r>
      <w:r>
        <w:fldChar w:fldCharType="begin"/>
      </w:r>
      <w:r>
        <w:instrText xml:space="preserve"> REF _Ref135990076 \h </w:instrText>
      </w:r>
      <w:r>
        <w:fldChar w:fldCharType="separate"/>
      </w:r>
      <w:r>
        <w:t xml:space="preserve">(Рисунок </w:t>
      </w:r>
      <w:r>
        <w:rPr>
          <w:noProof/>
        </w:rPr>
        <w:t>1</w:t>
      </w:r>
      <w:r>
        <w:t xml:space="preserve">. </w:t>
      </w:r>
      <w:r w:rsidRPr="005649D0">
        <w:rPr>
          <w:lang w:val="en-US"/>
        </w:rPr>
        <w:t>SQL-</w:t>
      </w:r>
      <w:r w:rsidRPr="005649D0">
        <w:t>скрипт</w:t>
      </w:r>
      <w:r>
        <w:fldChar w:fldCharType="end"/>
      </w:r>
      <w:r>
        <w:t>).</w:t>
      </w:r>
    </w:p>
    <w:p w14:paraId="62465860" w14:textId="77777777" w:rsidR="005649D0" w:rsidRDefault="005649D0" w:rsidP="005649D0">
      <w:pPr>
        <w:pStyle w:val="a0"/>
        <w:keepNext/>
      </w:pPr>
      <w:r w:rsidRPr="005649D0">
        <w:rPr>
          <w:sz w:val="24"/>
          <w:szCs w:val="20"/>
        </w:rPr>
        <w:drawing>
          <wp:inline distT="0" distB="0" distL="0" distR="0" wp14:anchorId="357F5047" wp14:editId="70378AB5">
            <wp:extent cx="4058216" cy="50680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A142" w14:textId="126028E9" w:rsidR="005649D0" w:rsidRDefault="005649D0" w:rsidP="00A421DA">
      <w:pPr>
        <w:pStyle w:val="a0"/>
        <w:jc w:val="center"/>
        <w:rPr>
          <w:sz w:val="24"/>
          <w:szCs w:val="20"/>
        </w:rPr>
      </w:pPr>
      <w:bookmarkStart w:id="1" w:name="_Ref13599007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46E62">
        <w:rPr>
          <w:noProof/>
        </w:rPr>
        <w:t>1</w:t>
      </w:r>
      <w:r>
        <w:fldChar w:fldCharType="end"/>
      </w:r>
      <w:r>
        <w:t xml:space="preserve">. </w:t>
      </w:r>
      <w:r w:rsidRPr="005649D0">
        <w:rPr>
          <w:lang w:val="en-US"/>
        </w:rPr>
        <w:t>SQL-</w:t>
      </w:r>
      <w:r w:rsidRPr="005649D0">
        <w:t>скрипт</w:t>
      </w:r>
      <w:bookmarkEnd w:id="1"/>
      <w:r w:rsidRPr="005649D0">
        <w:rPr>
          <w:sz w:val="24"/>
          <w:szCs w:val="20"/>
        </w:rPr>
        <w:t xml:space="preserve"> </w:t>
      </w:r>
      <w:r>
        <w:rPr>
          <w:sz w:val="24"/>
          <w:szCs w:val="20"/>
        </w:rPr>
        <w:br w:type="page"/>
      </w:r>
    </w:p>
    <w:p w14:paraId="13FA2433" w14:textId="4111220D" w:rsidR="005649D0" w:rsidRDefault="005649D0" w:rsidP="00B35A82">
      <w:pPr>
        <w:pStyle w:val="a0"/>
        <w:rPr>
          <w:b/>
          <w:bCs/>
        </w:rPr>
      </w:pPr>
      <w:r w:rsidRPr="005649D0">
        <w:rPr>
          <w:b/>
          <w:bCs/>
        </w:rPr>
        <w:lastRenderedPageBreak/>
        <w:t>О</w:t>
      </w:r>
      <w:r w:rsidRPr="005649D0">
        <w:rPr>
          <w:b/>
          <w:bCs/>
        </w:rPr>
        <w:t>сновны</w:t>
      </w:r>
      <w:r w:rsidRPr="005649D0">
        <w:rPr>
          <w:b/>
          <w:bCs/>
        </w:rPr>
        <w:t>е</w:t>
      </w:r>
      <w:r w:rsidRPr="005649D0">
        <w:rPr>
          <w:b/>
          <w:bCs/>
        </w:rPr>
        <w:t xml:space="preserve"> функци</w:t>
      </w:r>
      <w:r w:rsidRPr="005649D0">
        <w:rPr>
          <w:b/>
          <w:bCs/>
        </w:rPr>
        <w:t>и</w:t>
      </w:r>
      <w:r w:rsidRPr="005649D0">
        <w:rPr>
          <w:b/>
          <w:bCs/>
        </w:rPr>
        <w:t xml:space="preserve"> для работы с БД</w:t>
      </w:r>
    </w:p>
    <w:p w14:paraId="49541567" w14:textId="79008A5C" w:rsidR="005649D0" w:rsidRPr="005649D0" w:rsidRDefault="005649D0" w:rsidP="005649D0">
      <w:pPr>
        <w:pStyle w:val="a0"/>
      </w:pPr>
      <w:r>
        <w:t>Сохранение обработанных данных в таблицу БД «</w:t>
      </w:r>
      <w:proofErr w:type="spellStart"/>
      <w:r w:rsidRPr="005649D0">
        <w:t>processed_data</w:t>
      </w:r>
      <w:proofErr w:type="spellEnd"/>
      <w:r>
        <w:t xml:space="preserve">» </w:t>
      </w:r>
      <w:r w:rsidR="00A421DA">
        <w:t>(</w:t>
      </w:r>
      <w:r>
        <w:fldChar w:fldCharType="begin"/>
      </w:r>
      <w:r>
        <w:instrText xml:space="preserve"> REF _Ref135989933 \h </w:instrText>
      </w:r>
      <w:r>
        <w:fldChar w:fldCharType="separate"/>
      </w:r>
      <w:r>
        <w:t>Рисуно</w:t>
      </w:r>
      <w:r>
        <w:t>к</w:t>
      </w:r>
      <w:r>
        <w:t> </w:t>
      </w:r>
      <w:r>
        <w:rPr>
          <w:noProof/>
        </w:rPr>
        <w:t>2</w:t>
      </w:r>
      <w:r>
        <w:t>. </w:t>
      </w:r>
      <w:r>
        <w:t>Сохранение</w:t>
      </w:r>
      <w:r>
        <w:t xml:space="preserve"> </w:t>
      </w:r>
      <w:r>
        <w:t>данных</w:t>
      </w:r>
      <w:r>
        <w:t xml:space="preserve"> в </w:t>
      </w:r>
      <w:r>
        <w:t>«</w:t>
      </w:r>
      <w:proofErr w:type="spellStart"/>
      <w:r w:rsidRPr="005649D0">
        <w:t>processed_data</w:t>
      </w:r>
      <w:proofErr w:type="spellEnd"/>
      <w:r>
        <w:t>»</w:t>
      </w:r>
      <w:r>
        <w:fldChar w:fldCharType="end"/>
      </w:r>
      <w:r w:rsidR="00A421DA">
        <w:t>)</w:t>
      </w:r>
      <w:r>
        <w:t>.</w:t>
      </w:r>
    </w:p>
    <w:p w14:paraId="1CAE2BD0" w14:textId="77777777" w:rsidR="005649D0" w:rsidRDefault="005649D0" w:rsidP="00BE4AFD">
      <w:pPr>
        <w:pStyle w:val="a0"/>
        <w:keepNext/>
        <w:ind w:firstLine="0"/>
        <w:jc w:val="center"/>
      </w:pPr>
      <w:r w:rsidRPr="005649D0">
        <w:rPr>
          <w:b/>
          <w:bCs/>
        </w:rPr>
        <w:drawing>
          <wp:inline distT="0" distB="0" distL="0" distR="0" wp14:anchorId="714B517B" wp14:editId="6E856E7E">
            <wp:extent cx="6299835" cy="1993265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6763" w14:textId="3FF9DDEE" w:rsidR="005649D0" w:rsidRDefault="005649D0" w:rsidP="005649D0">
      <w:pPr>
        <w:pStyle w:val="a9"/>
      </w:pPr>
      <w:bookmarkStart w:id="2" w:name="_Ref13598993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46E62">
        <w:rPr>
          <w:noProof/>
        </w:rPr>
        <w:t>2</w:t>
      </w:r>
      <w:r>
        <w:fldChar w:fldCharType="end"/>
      </w:r>
      <w:r>
        <w:t xml:space="preserve">. </w:t>
      </w:r>
      <w:r>
        <w:t>Сохранение</w:t>
      </w:r>
      <w:r>
        <w:t xml:space="preserve"> </w:t>
      </w:r>
      <w:r>
        <w:t>данных</w:t>
      </w:r>
      <w:r>
        <w:t xml:space="preserve"> в </w:t>
      </w:r>
      <w:r>
        <w:t>«</w:t>
      </w:r>
      <w:proofErr w:type="spellStart"/>
      <w:r w:rsidRPr="005649D0">
        <w:t>processed_data</w:t>
      </w:r>
      <w:proofErr w:type="spellEnd"/>
      <w:r>
        <w:t>»</w:t>
      </w:r>
      <w:bookmarkEnd w:id="2"/>
    </w:p>
    <w:p w14:paraId="3FF56D03" w14:textId="65CF1B42" w:rsidR="007D6D54" w:rsidRDefault="00F328B5" w:rsidP="007D6D54">
      <w:pPr>
        <w:pStyle w:val="a0"/>
      </w:pPr>
      <w:r>
        <w:t xml:space="preserve">Заполнение </w:t>
      </w:r>
      <w:r>
        <w:t>таблиц годов и стран в БД (</w:t>
      </w:r>
      <w:r>
        <w:fldChar w:fldCharType="begin"/>
      </w:r>
      <w:r>
        <w:instrText xml:space="preserve"> REF _Ref135991527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t>. Заполнение т</w:t>
      </w:r>
      <w:r>
        <w:t>аблиц годов и стран</w:t>
      </w:r>
      <w:r>
        <w:fldChar w:fldCharType="end"/>
      </w:r>
      <w:r>
        <w:t>).</w:t>
      </w:r>
    </w:p>
    <w:p w14:paraId="56237A92" w14:textId="77777777" w:rsidR="00F328B5" w:rsidRDefault="00F328B5" w:rsidP="00BE4AFD">
      <w:pPr>
        <w:pStyle w:val="a0"/>
        <w:keepNext/>
        <w:ind w:firstLine="0"/>
        <w:jc w:val="center"/>
      </w:pPr>
      <w:r w:rsidRPr="00F328B5">
        <w:drawing>
          <wp:inline distT="0" distB="0" distL="0" distR="0" wp14:anchorId="2CC790BD" wp14:editId="55BFF66B">
            <wp:extent cx="5913445" cy="4693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6687" cy="469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14C6" w14:textId="13431262" w:rsidR="00F328B5" w:rsidRDefault="00F328B5" w:rsidP="00BE4AFD">
      <w:pPr>
        <w:pStyle w:val="a0"/>
        <w:ind w:firstLine="0"/>
        <w:jc w:val="center"/>
      </w:pPr>
      <w:bookmarkStart w:id="3" w:name="_Ref13599152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46E62">
        <w:rPr>
          <w:noProof/>
        </w:rPr>
        <w:t>3</w:t>
      </w:r>
      <w:r>
        <w:fldChar w:fldCharType="end"/>
      </w:r>
      <w:r>
        <w:t>. Заполнение т</w:t>
      </w:r>
      <w:r>
        <w:t>аблиц годов и стран</w:t>
      </w:r>
      <w:bookmarkEnd w:id="3"/>
    </w:p>
    <w:p w14:paraId="5B9A2078" w14:textId="5AB9E4CF" w:rsidR="00BE4AFD" w:rsidRDefault="00BE4AFD" w:rsidP="00BE4AFD">
      <w:pPr>
        <w:pStyle w:val="a0"/>
      </w:pPr>
      <w:r>
        <w:lastRenderedPageBreak/>
        <w:t>Получение данных из таблиц годов и стран (</w:t>
      </w:r>
      <w:r>
        <w:fldChar w:fldCharType="begin"/>
      </w:r>
      <w:r>
        <w:instrText xml:space="preserve"> REF _Ref135991611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t>.</w:t>
      </w:r>
      <w:r w:rsidRPr="00BE4AFD">
        <w:t xml:space="preserve"> </w:t>
      </w:r>
      <w:r>
        <w:t>Получение данных из таблиц годов и стран</w:t>
      </w:r>
      <w:r>
        <w:fldChar w:fldCharType="end"/>
      </w:r>
      <w:r>
        <w:t>).</w:t>
      </w:r>
    </w:p>
    <w:p w14:paraId="1ADEB2D2" w14:textId="77777777" w:rsidR="00BE4AFD" w:rsidRDefault="00BE4AFD" w:rsidP="00BE4AFD">
      <w:pPr>
        <w:pStyle w:val="a0"/>
        <w:keepNext/>
        <w:ind w:firstLine="0"/>
        <w:jc w:val="center"/>
      </w:pPr>
      <w:r w:rsidRPr="00BE4AFD">
        <w:drawing>
          <wp:inline distT="0" distB="0" distL="0" distR="0" wp14:anchorId="011DFDEC" wp14:editId="384F21AC">
            <wp:extent cx="6299835" cy="3065780"/>
            <wp:effectExtent l="0" t="0" r="571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2E66" w14:textId="5E5F1552" w:rsidR="00BE4AFD" w:rsidRPr="00BE4AFD" w:rsidRDefault="00BE4AFD" w:rsidP="00BE4AFD">
      <w:pPr>
        <w:pStyle w:val="a9"/>
      </w:pPr>
      <w:bookmarkStart w:id="4" w:name="_Ref13599161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46E62">
        <w:rPr>
          <w:noProof/>
        </w:rPr>
        <w:t>4</w:t>
      </w:r>
      <w:r>
        <w:fldChar w:fldCharType="end"/>
      </w:r>
      <w:r>
        <w:t>.</w:t>
      </w:r>
      <w:r w:rsidRPr="00BE4AFD">
        <w:t xml:space="preserve"> </w:t>
      </w:r>
      <w:r>
        <w:t>Получение данных из таблиц годов и стран</w:t>
      </w:r>
      <w:bookmarkEnd w:id="4"/>
    </w:p>
    <w:p w14:paraId="25D410E2" w14:textId="32A5A7AA" w:rsidR="00F328B5" w:rsidRPr="00BE4AFD" w:rsidRDefault="00BE4AFD" w:rsidP="00BE4AFD">
      <w:pPr>
        <w:pStyle w:val="a0"/>
        <w:rPr>
          <w:b/>
          <w:bCs/>
        </w:rPr>
      </w:pPr>
      <w:r w:rsidRPr="00BE4AFD">
        <w:rPr>
          <w:b/>
          <w:bCs/>
        </w:rPr>
        <w:t>Примеры содержимого таблиц БД</w:t>
      </w:r>
    </w:p>
    <w:p w14:paraId="181DF3BC" w14:textId="61840998" w:rsidR="00BE4AFD" w:rsidRPr="00046E62" w:rsidRDefault="00BE4AFD" w:rsidP="00BE4AFD">
      <w:pPr>
        <w:pStyle w:val="a0"/>
        <w:rPr>
          <w:lang w:val="en-US"/>
        </w:rPr>
      </w:pPr>
      <w:r>
        <w:t xml:space="preserve">Таблица </w:t>
      </w:r>
      <w:r>
        <w:t>«</w:t>
      </w:r>
      <w:proofErr w:type="spellStart"/>
      <w:r w:rsidRPr="005649D0">
        <w:t>processed_data</w:t>
      </w:r>
      <w:proofErr w:type="spellEnd"/>
      <w:r>
        <w:t>»</w:t>
      </w:r>
    </w:p>
    <w:p w14:paraId="0980DA6E" w14:textId="77777777" w:rsidR="00BE4AFD" w:rsidRDefault="00BE4AFD" w:rsidP="00BE4AFD">
      <w:pPr>
        <w:pStyle w:val="a0"/>
        <w:keepNext/>
        <w:ind w:firstLine="0"/>
        <w:jc w:val="center"/>
      </w:pPr>
      <w:r w:rsidRPr="00BE4AFD">
        <w:drawing>
          <wp:inline distT="0" distB="0" distL="0" distR="0" wp14:anchorId="0F5E88B4" wp14:editId="29286F44">
            <wp:extent cx="3646601" cy="3787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0824" cy="379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2707" w14:textId="6A79E651" w:rsidR="00BE4AFD" w:rsidRDefault="00BE4AFD" w:rsidP="00BE4AFD">
      <w:pPr>
        <w:pStyle w:val="a0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46E62">
        <w:rPr>
          <w:noProof/>
        </w:rPr>
        <w:t>5</w:t>
      </w:r>
      <w:r>
        <w:fldChar w:fldCharType="end"/>
      </w:r>
      <w:r>
        <w:t xml:space="preserve">. </w:t>
      </w:r>
      <w:r>
        <w:t>Таблица «</w:t>
      </w:r>
      <w:proofErr w:type="spellStart"/>
      <w:r w:rsidRPr="005649D0">
        <w:t>processed_data</w:t>
      </w:r>
      <w:proofErr w:type="spellEnd"/>
      <w:r>
        <w:t>»</w:t>
      </w:r>
    </w:p>
    <w:p w14:paraId="20AFC6B3" w14:textId="40564E89" w:rsidR="00BE4AFD" w:rsidRDefault="00BE4AFD" w:rsidP="00BE4AFD">
      <w:pPr>
        <w:pStyle w:val="a0"/>
      </w:pPr>
      <w:r>
        <w:lastRenderedPageBreak/>
        <w:t>Таблица «</w:t>
      </w:r>
      <w:proofErr w:type="spellStart"/>
      <w:r w:rsidRPr="00BE4AFD">
        <w:t>source_files</w:t>
      </w:r>
      <w:proofErr w:type="spellEnd"/>
      <w:r>
        <w:t>».</w:t>
      </w:r>
    </w:p>
    <w:p w14:paraId="7D7FCC4D" w14:textId="77777777" w:rsidR="00BE4AFD" w:rsidRDefault="00BE4AFD" w:rsidP="00BE4AFD">
      <w:pPr>
        <w:pStyle w:val="a0"/>
        <w:keepNext/>
        <w:ind w:firstLine="0"/>
        <w:jc w:val="center"/>
      </w:pPr>
      <w:r w:rsidRPr="00BE4AFD">
        <w:drawing>
          <wp:inline distT="0" distB="0" distL="0" distR="0" wp14:anchorId="6D7A5724" wp14:editId="096DE6E2">
            <wp:extent cx="5449060" cy="1467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5F5E" w14:textId="3173BC8F" w:rsidR="00BE4AFD" w:rsidRPr="00BE4AFD" w:rsidRDefault="00BE4AFD" w:rsidP="00BE4AFD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46E62">
        <w:rPr>
          <w:noProof/>
        </w:rPr>
        <w:t>6</w:t>
      </w:r>
      <w:r>
        <w:fldChar w:fldCharType="end"/>
      </w:r>
      <w:r>
        <w:t xml:space="preserve">. </w:t>
      </w:r>
      <w:r>
        <w:t>Таблица «</w:t>
      </w:r>
      <w:proofErr w:type="spellStart"/>
      <w:r w:rsidRPr="00BE4AFD">
        <w:t>source_files</w:t>
      </w:r>
      <w:proofErr w:type="spellEnd"/>
      <w:r>
        <w:t>»</w:t>
      </w:r>
    </w:p>
    <w:p w14:paraId="39723DE1" w14:textId="033E1185" w:rsidR="00BE4AFD" w:rsidRDefault="00BE4AFD" w:rsidP="00BE4AFD">
      <w:pPr>
        <w:pStyle w:val="a0"/>
      </w:pPr>
      <w:r>
        <w:t>Таблица «</w:t>
      </w:r>
      <w:proofErr w:type="spellStart"/>
      <w:r w:rsidRPr="00BE4AFD">
        <w:t>countries</w:t>
      </w:r>
      <w:proofErr w:type="spellEnd"/>
      <w:r>
        <w:t>».</w:t>
      </w:r>
    </w:p>
    <w:p w14:paraId="6A418BE0" w14:textId="77777777" w:rsidR="00BE4AFD" w:rsidRDefault="00BE4AFD" w:rsidP="00BE4AFD">
      <w:pPr>
        <w:pStyle w:val="a0"/>
        <w:keepNext/>
        <w:ind w:firstLine="0"/>
        <w:jc w:val="center"/>
      </w:pPr>
      <w:r w:rsidRPr="00BE4AFD">
        <w:drawing>
          <wp:inline distT="0" distB="0" distL="0" distR="0" wp14:anchorId="44A8CBF0" wp14:editId="1AA492BA">
            <wp:extent cx="2695951" cy="4906060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39FD" w14:textId="00AE3097" w:rsidR="00B35A82" w:rsidRDefault="00BE4AFD" w:rsidP="00BE4AFD">
      <w:pPr>
        <w:pStyle w:val="a0"/>
        <w:ind w:firstLine="0"/>
        <w:jc w:val="center"/>
        <w:rPr>
          <w:b/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46E62">
        <w:rPr>
          <w:noProof/>
        </w:rPr>
        <w:t>7</w:t>
      </w:r>
      <w:r>
        <w:fldChar w:fldCharType="end"/>
      </w:r>
      <w:r>
        <w:t>.</w:t>
      </w:r>
      <w:r w:rsidRPr="00BE4AFD">
        <w:t xml:space="preserve"> </w:t>
      </w:r>
      <w:r>
        <w:t>Таблица «</w:t>
      </w:r>
      <w:proofErr w:type="spellStart"/>
      <w:r w:rsidRPr="00BE4AFD">
        <w:t>countries</w:t>
      </w:r>
      <w:proofErr w:type="spellEnd"/>
      <w:r>
        <w:t>»</w:t>
      </w:r>
      <w:r w:rsidR="00B35A82">
        <w:rPr>
          <w:b/>
          <w:bCs/>
        </w:rPr>
        <w:br w:type="page"/>
      </w:r>
    </w:p>
    <w:p w14:paraId="0409B819" w14:textId="1AD0D720" w:rsidR="00BE4AFD" w:rsidRDefault="00BE4AFD" w:rsidP="00BE4AFD">
      <w:pPr>
        <w:pStyle w:val="a0"/>
      </w:pPr>
      <w:r>
        <w:lastRenderedPageBreak/>
        <w:t>Таблица «</w:t>
      </w:r>
      <w:proofErr w:type="spellStart"/>
      <w:r w:rsidRPr="00BE4AFD">
        <w:t>years</w:t>
      </w:r>
      <w:proofErr w:type="spellEnd"/>
      <w:r>
        <w:t>».</w:t>
      </w:r>
    </w:p>
    <w:p w14:paraId="5101E198" w14:textId="77777777" w:rsidR="00BE4AFD" w:rsidRDefault="00BE4AFD" w:rsidP="00BE4AFD">
      <w:pPr>
        <w:pStyle w:val="a0"/>
        <w:keepNext/>
        <w:ind w:firstLine="0"/>
        <w:jc w:val="center"/>
      </w:pPr>
      <w:r w:rsidRPr="00BE4AFD">
        <w:drawing>
          <wp:inline distT="0" distB="0" distL="0" distR="0" wp14:anchorId="5073AE60" wp14:editId="00F57C3D">
            <wp:extent cx="1933845" cy="492511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777A" w14:textId="6EC08A5B" w:rsidR="00BE4AFD" w:rsidRDefault="00BE4AFD" w:rsidP="00BE4AFD">
      <w:pPr>
        <w:pStyle w:val="a0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46E62">
        <w:rPr>
          <w:noProof/>
        </w:rPr>
        <w:t>8</w:t>
      </w:r>
      <w:r>
        <w:fldChar w:fldCharType="end"/>
      </w:r>
      <w:r>
        <w:t>.</w:t>
      </w:r>
      <w:r w:rsidRPr="00BE4AFD">
        <w:t xml:space="preserve"> </w:t>
      </w:r>
      <w:r>
        <w:t>Таблица «</w:t>
      </w:r>
      <w:proofErr w:type="spellStart"/>
      <w:r w:rsidRPr="00BE4AFD">
        <w:t>years</w:t>
      </w:r>
      <w:proofErr w:type="spellEnd"/>
      <w:r>
        <w:t>»</w:t>
      </w:r>
    </w:p>
    <w:p w14:paraId="3E399BD4" w14:textId="77777777" w:rsidR="00046E62" w:rsidRDefault="00046E62">
      <w:pPr>
        <w:spacing w:line="259" w:lineRule="auto"/>
        <w:rPr>
          <w:rFonts w:ascii="Times New Roman" w:hAnsi="Times New Roman"/>
          <w:b/>
          <w:bCs/>
          <w:sz w:val="28"/>
        </w:rPr>
      </w:pPr>
      <w:r>
        <w:rPr>
          <w:b/>
          <w:bCs/>
        </w:rPr>
        <w:br w:type="page"/>
      </w:r>
    </w:p>
    <w:p w14:paraId="7FAF7691" w14:textId="1E984E0A" w:rsidR="00BE4AFD" w:rsidRDefault="00046E62" w:rsidP="00046E62">
      <w:pPr>
        <w:pStyle w:val="a0"/>
        <w:rPr>
          <w:b/>
          <w:bCs/>
        </w:rPr>
      </w:pPr>
      <w:r w:rsidRPr="00046E62">
        <w:rPr>
          <w:b/>
          <w:bCs/>
        </w:rPr>
        <w:lastRenderedPageBreak/>
        <w:t xml:space="preserve">Основные страницы </w:t>
      </w:r>
      <w:r w:rsidR="00A6298F">
        <w:rPr>
          <w:b/>
          <w:bCs/>
        </w:rPr>
        <w:t>веб</w:t>
      </w:r>
      <w:r w:rsidRPr="00046E62">
        <w:rPr>
          <w:b/>
          <w:bCs/>
        </w:rPr>
        <w:t>-приложения</w:t>
      </w:r>
    </w:p>
    <w:p w14:paraId="21E83794" w14:textId="49519B91" w:rsidR="00046E62" w:rsidRPr="00046E62" w:rsidRDefault="00046E62" w:rsidP="00046E62">
      <w:pPr>
        <w:pStyle w:val="a0"/>
      </w:pPr>
      <w:r>
        <w:t>Страница с формой для запроса (</w:t>
      </w:r>
      <w:r>
        <w:fldChar w:fldCharType="begin"/>
      </w:r>
      <w:r>
        <w:instrText xml:space="preserve"> REF _Ref135993551 \h </w:instrText>
      </w:r>
      <w:r>
        <w:fldChar w:fldCharType="separate"/>
      </w:r>
      <w:r>
        <w:t xml:space="preserve">Рисунок </w:t>
      </w:r>
      <w:r>
        <w:rPr>
          <w:noProof/>
        </w:rPr>
        <w:t>9</w:t>
      </w:r>
      <w:r>
        <w:t>. Форма запроса</w:t>
      </w:r>
      <w:r>
        <w:fldChar w:fldCharType="end"/>
      </w:r>
      <w:r>
        <w:t>).</w:t>
      </w:r>
    </w:p>
    <w:p w14:paraId="741C719D" w14:textId="77777777" w:rsidR="00046E62" w:rsidRDefault="00046E62" w:rsidP="00046E62">
      <w:pPr>
        <w:pStyle w:val="a0"/>
        <w:keepNext/>
        <w:ind w:firstLine="0"/>
        <w:jc w:val="center"/>
      </w:pPr>
      <w:r w:rsidRPr="00046E62">
        <w:drawing>
          <wp:inline distT="0" distB="0" distL="0" distR="0" wp14:anchorId="14D990CA" wp14:editId="33D4719F">
            <wp:extent cx="4743074" cy="38481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745" cy="385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2F3D" w14:textId="3F1E5CFB" w:rsidR="00BE4AFD" w:rsidRDefault="00046E62" w:rsidP="00046E62">
      <w:pPr>
        <w:pStyle w:val="a9"/>
      </w:pPr>
      <w:bookmarkStart w:id="5" w:name="_Ref13599355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Форма запроса</w:t>
      </w:r>
      <w:bookmarkEnd w:id="5"/>
    </w:p>
    <w:p w14:paraId="3B65707C" w14:textId="1F3C51C1" w:rsidR="00046E62" w:rsidRDefault="00046E62" w:rsidP="00046E62">
      <w:pPr>
        <w:pStyle w:val="a0"/>
      </w:pPr>
      <w:r>
        <w:t>Страница с таблицей результатом запроса (</w:t>
      </w:r>
      <w:r>
        <w:fldChar w:fldCharType="begin"/>
      </w:r>
      <w:r>
        <w:instrText xml:space="preserve"> REF _Ref135993616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>
        <w:t>. Таблица данных</w:t>
      </w:r>
      <w:r>
        <w:fldChar w:fldCharType="end"/>
      </w:r>
      <w:r>
        <w:t>).</w:t>
      </w:r>
    </w:p>
    <w:p w14:paraId="337F6C2F" w14:textId="77777777" w:rsidR="00046E62" w:rsidRDefault="00046E62" w:rsidP="00046E62">
      <w:pPr>
        <w:pStyle w:val="a0"/>
        <w:keepNext/>
        <w:ind w:firstLine="0"/>
        <w:jc w:val="center"/>
      </w:pPr>
      <w:r w:rsidRPr="00046E62">
        <w:drawing>
          <wp:inline distT="0" distB="0" distL="0" distR="0" wp14:anchorId="63641DAB" wp14:editId="093085C3">
            <wp:extent cx="4727995" cy="28879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1706" cy="28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51F4" w14:textId="538EB97B" w:rsidR="00046E62" w:rsidRDefault="00046E62" w:rsidP="00046E62">
      <w:pPr>
        <w:pStyle w:val="a9"/>
      </w:pPr>
      <w:bookmarkStart w:id="6" w:name="_Ref13599361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Таблица данных</w:t>
      </w:r>
      <w:bookmarkEnd w:id="6"/>
    </w:p>
    <w:p w14:paraId="28C797B2" w14:textId="0C134C14" w:rsidR="00046E62" w:rsidRDefault="00046E62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5B5A4885" w14:textId="68983C8B" w:rsidR="00046E62" w:rsidRDefault="00046E62" w:rsidP="00046E62">
      <w:pPr>
        <w:pStyle w:val="a0"/>
      </w:pPr>
      <w:r>
        <w:lastRenderedPageBreak/>
        <w:t>Таблица с историей запросов (</w:t>
      </w:r>
      <w:r>
        <w:fldChar w:fldCharType="begin"/>
      </w:r>
      <w:r>
        <w:instrText xml:space="preserve"> REF _Ref135993692 \h </w:instrText>
      </w:r>
      <w:r>
        <w:fldChar w:fldCharType="separate"/>
      </w:r>
      <w:r>
        <w:t xml:space="preserve">Рисунок </w:t>
      </w:r>
      <w:r>
        <w:rPr>
          <w:noProof/>
        </w:rPr>
        <w:t>11</w:t>
      </w:r>
      <w:r>
        <w:t>. История запросов</w:t>
      </w:r>
      <w:r>
        <w:fldChar w:fldCharType="end"/>
      </w:r>
      <w:r>
        <w:t>).</w:t>
      </w:r>
    </w:p>
    <w:p w14:paraId="570FB6AD" w14:textId="77777777" w:rsidR="00046E62" w:rsidRDefault="00046E62" w:rsidP="00046E62">
      <w:pPr>
        <w:pStyle w:val="a0"/>
        <w:keepNext/>
        <w:ind w:firstLine="0"/>
        <w:jc w:val="center"/>
      </w:pPr>
      <w:r w:rsidRPr="00046E62">
        <w:drawing>
          <wp:inline distT="0" distB="0" distL="0" distR="0" wp14:anchorId="4F108F9B" wp14:editId="4D59A74B">
            <wp:extent cx="4998720" cy="32820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878" cy="328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6087" w14:textId="4E939EC8" w:rsidR="00046E62" w:rsidRDefault="00046E62" w:rsidP="00046E62">
      <w:pPr>
        <w:pStyle w:val="a9"/>
      </w:pPr>
      <w:bookmarkStart w:id="7" w:name="_Ref13599369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История запросов</w:t>
      </w:r>
      <w:bookmarkEnd w:id="7"/>
    </w:p>
    <w:p w14:paraId="103F3E1E" w14:textId="653EC81B" w:rsidR="00D128F4" w:rsidRDefault="00D128F4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30EF868F" w14:textId="6C04F1CD" w:rsidR="0058601A" w:rsidRPr="004A6E52" w:rsidRDefault="0058601A" w:rsidP="0058601A">
      <w:pPr>
        <w:pStyle w:val="a0"/>
        <w:rPr>
          <w:b/>
          <w:bCs/>
          <w:lang w:val="en-US"/>
        </w:rPr>
      </w:pPr>
      <w:r w:rsidRPr="0058601A">
        <w:rPr>
          <w:b/>
          <w:bCs/>
        </w:rPr>
        <w:lastRenderedPageBreak/>
        <w:t>Вывод</w:t>
      </w:r>
    </w:p>
    <w:p w14:paraId="680A8866" w14:textId="3DA40467" w:rsidR="0058601A" w:rsidRPr="00A6298F" w:rsidRDefault="0058601A" w:rsidP="0058601A">
      <w:pPr>
        <w:pStyle w:val="a0"/>
      </w:pPr>
      <w:r>
        <w:t>В результате выполнения данн</w:t>
      </w:r>
      <w:r w:rsidR="00A6298F">
        <w:t>ых</w:t>
      </w:r>
      <w:r>
        <w:t xml:space="preserve"> лабораторн</w:t>
      </w:r>
      <w:r w:rsidR="00A6298F">
        <w:t>ых</w:t>
      </w:r>
      <w:r>
        <w:t xml:space="preserve"> работ </w:t>
      </w:r>
      <w:r w:rsidR="00A6298F">
        <w:t xml:space="preserve">было создано </w:t>
      </w:r>
      <w:proofErr w:type="spellStart"/>
      <w:r w:rsidR="00A6298F">
        <w:rPr>
          <w:lang w:val="en-US"/>
        </w:rPr>
        <w:t>веб</w:t>
      </w:r>
      <w:proofErr w:type="spellEnd"/>
      <w:r w:rsidR="00A6298F">
        <w:t xml:space="preserve">-приложение с использованием </w:t>
      </w:r>
      <w:r w:rsidR="00A6298F">
        <w:rPr>
          <w:lang w:val="en-US"/>
        </w:rPr>
        <w:t xml:space="preserve">Python, </w:t>
      </w:r>
      <w:proofErr w:type="spellStart"/>
      <w:r w:rsidR="00A6298F">
        <w:rPr>
          <w:lang w:val="en-US"/>
        </w:rPr>
        <w:t>sqlite</w:t>
      </w:r>
      <w:proofErr w:type="spellEnd"/>
      <w:r w:rsidR="00A6298F">
        <w:rPr>
          <w:lang w:val="en-US"/>
        </w:rPr>
        <w:t>, HTML, CSS,</w:t>
      </w:r>
      <w:r w:rsidR="00A6298F">
        <w:t xml:space="preserve"> </w:t>
      </w:r>
      <w:r w:rsidR="00A6298F">
        <w:t>для представления пользователю информации, хранящейся в базе данных</w:t>
      </w:r>
      <w:r w:rsidR="00A6298F">
        <w:t>.</w:t>
      </w:r>
    </w:p>
    <w:p w14:paraId="564BEFDD" w14:textId="3A3DCE92" w:rsidR="004356BD" w:rsidRDefault="004356BD" w:rsidP="0058601A">
      <w:pPr>
        <w:pStyle w:val="a0"/>
      </w:pPr>
    </w:p>
    <w:p w14:paraId="702A9658" w14:textId="35E6488C" w:rsidR="004356BD" w:rsidRDefault="00A15C56" w:rsidP="0058601A">
      <w:pPr>
        <w:pStyle w:val="a0"/>
        <w:rPr>
          <w:lang w:val="en-US"/>
        </w:rPr>
      </w:pPr>
      <w:r>
        <w:t xml:space="preserve">Полный код находится </w:t>
      </w:r>
      <w:r w:rsidR="008E3ED9">
        <w:t xml:space="preserve">в </w:t>
      </w:r>
      <w:proofErr w:type="spellStart"/>
      <w:r w:rsidR="004356BD" w:rsidRPr="00017BB1">
        <w:rPr>
          <w:lang w:val="en-US"/>
        </w:rPr>
        <w:t>Github</w:t>
      </w:r>
      <w:proofErr w:type="spellEnd"/>
      <w:r w:rsidR="004356BD" w:rsidRPr="00017BB1">
        <w:rPr>
          <w:lang w:val="en-US"/>
        </w:rPr>
        <w:t>:</w:t>
      </w:r>
    </w:p>
    <w:p w14:paraId="0172100D" w14:textId="22FD28EC" w:rsidR="00D05F87" w:rsidRDefault="00EE3069" w:rsidP="00A6298F">
      <w:pPr>
        <w:pStyle w:val="a0"/>
      </w:pPr>
      <w:r w:rsidRPr="00EE3069">
        <w:rPr>
          <w:lang w:val="en-US"/>
        </w:rPr>
        <w:t>https://github.com/karimarm/Labs_</w:t>
      </w:r>
      <w:r w:rsidR="00632E0E">
        <w:rPr>
          <w:lang w:val="en-US"/>
        </w:rPr>
        <w:t>PO</w:t>
      </w:r>
      <w:r w:rsidRPr="00EE3069">
        <w:rPr>
          <w:lang w:val="en-US"/>
        </w:rPr>
        <w:t>.git</w:t>
      </w:r>
    </w:p>
    <w:sectPr w:rsidR="00D05F87" w:rsidSect="000A02BD">
      <w:headerReference w:type="default" r:id="rId19"/>
      <w:footerReference w:type="default" r:id="rId20"/>
      <w:pgSz w:w="11906" w:h="16838" w:code="9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6EE90" w14:textId="77777777" w:rsidR="008F0FA3" w:rsidRDefault="008F0FA3" w:rsidP="00F7728A">
      <w:pPr>
        <w:spacing w:after="0"/>
      </w:pPr>
      <w:r>
        <w:separator/>
      </w:r>
    </w:p>
  </w:endnote>
  <w:endnote w:type="continuationSeparator" w:id="0">
    <w:p w14:paraId="5A24863C" w14:textId="77777777" w:rsidR="008F0FA3" w:rsidRDefault="008F0FA3" w:rsidP="00F77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139F" w14:textId="77777777" w:rsidR="00F7728A" w:rsidRDefault="00F7728A" w:rsidP="00F7728A">
    <w:pPr>
      <w:pStyle w:val="a7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3BC28" w14:textId="77777777" w:rsidR="008F0FA3" w:rsidRDefault="008F0FA3" w:rsidP="00F7728A">
      <w:pPr>
        <w:spacing w:after="0"/>
      </w:pPr>
      <w:r>
        <w:separator/>
      </w:r>
    </w:p>
  </w:footnote>
  <w:footnote w:type="continuationSeparator" w:id="0">
    <w:p w14:paraId="662A55DC" w14:textId="77777777" w:rsidR="008F0FA3" w:rsidRDefault="008F0FA3" w:rsidP="00F772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293C" w14:textId="77777777" w:rsidR="00F7728A" w:rsidRDefault="00F7728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3831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3423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8E58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5A5C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104A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C416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587C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AE1F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6C65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42A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66D2E"/>
    <w:multiLevelType w:val="multilevel"/>
    <w:tmpl w:val="E098AD38"/>
    <w:lvl w:ilvl="0">
      <w:start w:val="1"/>
      <w:numFmt w:val="decimal"/>
      <w:pStyle w:val="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292E85"/>
    <w:multiLevelType w:val="hybridMultilevel"/>
    <w:tmpl w:val="EE1E7F58"/>
    <w:lvl w:ilvl="0" w:tplc="D49AABC0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7A891A1D"/>
    <w:multiLevelType w:val="hybridMultilevel"/>
    <w:tmpl w:val="E366422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1055737420">
    <w:abstractNumId w:val="9"/>
  </w:num>
  <w:num w:numId="2" w16cid:durableId="1253396384">
    <w:abstractNumId w:val="7"/>
  </w:num>
  <w:num w:numId="3" w16cid:durableId="982588387">
    <w:abstractNumId w:val="6"/>
  </w:num>
  <w:num w:numId="4" w16cid:durableId="1411581738">
    <w:abstractNumId w:val="5"/>
  </w:num>
  <w:num w:numId="5" w16cid:durableId="1046445748">
    <w:abstractNumId w:val="4"/>
  </w:num>
  <w:num w:numId="6" w16cid:durableId="1870138990">
    <w:abstractNumId w:val="8"/>
  </w:num>
  <w:num w:numId="7" w16cid:durableId="388455109">
    <w:abstractNumId w:val="3"/>
  </w:num>
  <w:num w:numId="8" w16cid:durableId="159584487">
    <w:abstractNumId w:val="2"/>
  </w:num>
  <w:num w:numId="9" w16cid:durableId="1526989147">
    <w:abstractNumId w:val="1"/>
  </w:num>
  <w:num w:numId="10" w16cid:durableId="928737735">
    <w:abstractNumId w:val="0"/>
  </w:num>
  <w:num w:numId="11" w16cid:durableId="1848864977">
    <w:abstractNumId w:val="11"/>
  </w:num>
  <w:num w:numId="12" w16cid:durableId="1702320798">
    <w:abstractNumId w:val="10"/>
  </w:num>
  <w:num w:numId="13" w16cid:durableId="5282521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BC"/>
    <w:rsid w:val="00017BB1"/>
    <w:rsid w:val="000343B7"/>
    <w:rsid w:val="000461D6"/>
    <w:rsid w:val="00046E62"/>
    <w:rsid w:val="00084F18"/>
    <w:rsid w:val="00087BC6"/>
    <w:rsid w:val="000A02BD"/>
    <w:rsid w:val="000B2078"/>
    <w:rsid w:val="00154283"/>
    <w:rsid w:val="0015530C"/>
    <w:rsid w:val="00181397"/>
    <w:rsid w:val="00197272"/>
    <w:rsid w:val="001A5A56"/>
    <w:rsid w:val="001C2C19"/>
    <w:rsid w:val="00211175"/>
    <w:rsid w:val="00224AAA"/>
    <w:rsid w:val="002B42B0"/>
    <w:rsid w:val="002D48D4"/>
    <w:rsid w:val="002D7FF7"/>
    <w:rsid w:val="0030472D"/>
    <w:rsid w:val="00325329"/>
    <w:rsid w:val="003616A0"/>
    <w:rsid w:val="003627F0"/>
    <w:rsid w:val="003D0C1E"/>
    <w:rsid w:val="004115BB"/>
    <w:rsid w:val="00424FB2"/>
    <w:rsid w:val="004356BD"/>
    <w:rsid w:val="00452214"/>
    <w:rsid w:val="004849AB"/>
    <w:rsid w:val="004A6E52"/>
    <w:rsid w:val="004C1BDC"/>
    <w:rsid w:val="004E408F"/>
    <w:rsid w:val="00512DBB"/>
    <w:rsid w:val="005605BC"/>
    <w:rsid w:val="005649D0"/>
    <w:rsid w:val="0058601A"/>
    <w:rsid w:val="00586273"/>
    <w:rsid w:val="005D6906"/>
    <w:rsid w:val="00632E0E"/>
    <w:rsid w:val="006616FE"/>
    <w:rsid w:val="006639BC"/>
    <w:rsid w:val="00690E24"/>
    <w:rsid w:val="006C0B77"/>
    <w:rsid w:val="006E5EC8"/>
    <w:rsid w:val="006F1581"/>
    <w:rsid w:val="00740245"/>
    <w:rsid w:val="00785967"/>
    <w:rsid w:val="007D5506"/>
    <w:rsid w:val="007D6D54"/>
    <w:rsid w:val="008242FF"/>
    <w:rsid w:val="00870751"/>
    <w:rsid w:val="008927F8"/>
    <w:rsid w:val="008E3ED9"/>
    <w:rsid w:val="008F0FA3"/>
    <w:rsid w:val="008F218E"/>
    <w:rsid w:val="00914EE7"/>
    <w:rsid w:val="00922C48"/>
    <w:rsid w:val="00924F57"/>
    <w:rsid w:val="009303F8"/>
    <w:rsid w:val="009805A5"/>
    <w:rsid w:val="009A18F7"/>
    <w:rsid w:val="009B51B5"/>
    <w:rsid w:val="00A021B8"/>
    <w:rsid w:val="00A15C56"/>
    <w:rsid w:val="00A421DA"/>
    <w:rsid w:val="00A44594"/>
    <w:rsid w:val="00A6298F"/>
    <w:rsid w:val="00A859C0"/>
    <w:rsid w:val="00AA0CB4"/>
    <w:rsid w:val="00AE0A88"/>
    <w:rsid w:val="00B20199"/>
    <w:rsid w:val="00B264C7"/>
    <w:rsid w:val="00B35A82"/>
    <w:rsid w:val="00B50926"/>
    <w:rsid w:val="00B915B7"/>
    <w:rsid w:val="00BB4EA2"/>
    <w:rsid w:val="00BB5B50"/>
    <w:rsid w:val="00BD3FC6"/>
    <w:rsid w:val="00BE3562"/>
    <w:rsid w:val="00BE4AFD"/>
    <w:rsid w:val="00C02AA3"/>
    <w:rsid w:val="00C5686D"/>
    <w:rsid w:val="00C72DD4"/>
    <w:rsid w:val="00CD572D"/>
    <w:rsid w:val="00CE6267"/>
    <w:rsid w:val="00CF54CD"/>
    <w:rsid w:val="00D05F87"/>
    <w:rsid w:val="00D128F4"/>
    <w:rsid w:val="00DA75E0"/>
    <w:rsid w:val="00DB1A97"/>
    <w:rsid w:val="00E30BE1"/>
    <w:rsid w:val="00EA59DF"/>
    <w:rsid w:val="00EA7DDE"/>
    <w:rsid w:val="00EE3069"/>
    <w:rsid w:val="00EE4070"/>
    <w:rsid w:val="00EE6CA3"/>
    <w:rsid w:val="00EF5E4F"/>
    <w:rsid w:val="00F12C76"/>
    <w:rsid w:val="00F328B5"/>
    <w:rsid w:val="00F552A1"/>
    <w:rsid w:val="00F7093E"/>
    <w:rsid w:val="00F7728A"/>
    <w:rsid w:val="00FC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CC29"/>
  <w15:chartTrackingRefBased/>
  <w15:docId w15:val="{232EFD0B-86D1-4C7C-8606-D0F77F48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9BC"/>
    <w:pPr>
      <w:spacing w:line="254" w:lineRule="auto"/>
    </w:pPr>
  </w:style>
  <w:style w:type="paragraph" w:styleId="1">
    <w:name w:val="heading 1"/>
    <w:next w:val="a0"/>
    <w:link w:val="10"/>
    <w:uiPriority w:val="9"/>
    <w:qFormat/>
    <w:rsid w:val="00CE6267"/>
    <w:pPr>
      <w:keepNext/>
      <w:keepLines/>
      <w:pageBreakBefore/>
      <w:numPr>
        <w:numId w:val="12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CE6267"/>
    <w:pPr>
      <w:keepNext/>
      <w:keepLines/>
      <w:numPr>
        <w:ilvl w:val="1"/>
        <w:numId w:val="12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Арменшин"/>
    <w:qFormat/>
    <w:rsid w:val="00AE0A8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customStyle="1" w:styleId="a4">
    <w:name w:val="Формула_Арменшин"/>
    <w:basedOn w:val="a0"/>
    <w:next w:val="a0"/>
    <w:qFormat/>
    <w:rsid w:val="00AE0A88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CE62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E6267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F7728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6">
    <w:name w:val="Верхний колонтитул Знак"/>
    <w:basedOn w:val="a1"/>
    <w:link w:val="a5"/>
    <w:uiPriority w:val="99"/>
    <w:rsid w:val="00F7728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7728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8">
    <w:name w:val="Нижний колонтитул Знак"/>
    <w:basedOn w:val="a1"/>
    <w:link w:val="a7"/>
    <w:uiPriority w:val="99"/>
    <w:rsid w:val="00F7728A"/>
    <w:rPr>
      <w:rFonts w:ascii="Times New Roman" w:hAnsi="Times New Roman"/>
      <w:sz w:val="28"/>
    </w:rPr>
  </w:style>
  <w:style w:type="paragraph" w:styleId="a9">
    <w:name w:val="caption"/>
    <w:basedOn w:val="a0"/>
    <w:next w:val="a0"/>
    <w:uiPriority w:val="35"/>
    <w:unhideWhenUsed/>
    <w:qFormat/>
    <w:rsid w:val="00BB5B50"/>
    <w:pPr>
      <w:ind w:firstLine="0"/>
      <w:jc w:val="center"/>
    </w:pPr>
    <w:rPr>
      <w:iCs/>
      <w:szCs w:val="18"/>
    </w:rPr>
  </w:style>
  <w:style w:type="paragraph" w:customStyle="1" w:styleId="aa">
    <w:name w:val="Текст_Смольников"/>
    <w:rsid w:val="0058601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semiHidden/>
    <w:unhideWhenUsed/>
    <w:rsid w:val="00564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42;&#1089;&#1103;&#1095;&#1080;&#1085;&#1072;\&#1040;&#1088;&#1084;&#1077;&#1085;&#1096;&#1080;&#1085;%20&#1050;&#1072;&#1088;&#1080;&#1084;%20&#1048;&#1083;&#1100;&#1076;&#1072;&#1088;&#1086;&#1074;&#1080;&#1095;&#1055;&#1056;&#1054;131&#1073;\Word\&#1040;&#1088;&#1084;&#1077;&#1085;&#1096;&#1080;&#1085;%20&#1050;&#1072;&#1088;&#1080;&#1084;%20&#1048;&#1083;&#1100;&#1076;&#1072;&#1088;&#1086;&#1074;&#1080;&#1095;_&#1055;&#1056;&#1054;131&#1073;_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E6283-5D9D-451E-B656-561FE901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Арменшин Карим Ильдарович_ПРО131б_Шаблон.dotx</Template>
  <TotalTime>1224</TotalTime>
  <Pages>9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Karim Armenshin</cp:lastModifiedBy>
  <cp:revision>81</cp:revision>
  <dcterms:created xsi:type="dcterms:W3CDTF">2023-04-08T12:31:00Z</dcterms:created>
  <dcterms:modified xsi:type="dcterms:W3CDTF">2023-05-26T06:46:00Z</dcterms:modified>
</cp:coreProperties>
</file>