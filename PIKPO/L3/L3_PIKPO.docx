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</w:p>
    <w:p w14:paraId="46D90611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771D8D62" w:rsidR="00B20199" w:rsidRPr="00F12A8B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>Отчёт по лабораторной работе №</w:t>
      </w:r>
      <w:r w:rsidR="00F12A8B">
        <w:rPr>
          <w:rFonts w:cs="Times New Roman"/>
        </w:rPr>
        <w:t>3</w:t>
      </w:r>
    </w:p>
    <w:p w14:paraId="45B9DA25" w14:textId="2DC2DD9D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F12A8B">
        <w:rPr>
          <w:rFonts w:cs="Times New Roman"/>
        </w:rPr>
        <w:t>«</w:t>
      </w:r>
      <w:r w:rsidR="00F12A8B">
        <w:t>Методология объектно-ориентированного моделирования. Этап создания физической модели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2812220F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  <w:t xml:space="preserve">К.И. </w:t>
      </w:r>
      <w:proofErr w:type="spellStart"/>
      <w:r w:rsidRPr="00C359CC">
        <w:rPr>
          <w:rFonts w:cs="Times New Roman"/>
        </w:rPr>
        <w:t>Арменшин</w:t>
      </w:r>
      <w:proofErr w:type="spellEnd"/>
    </w:p>
    <w:p w14:paraId="052250C1" w14:textId="30618403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732836" w:rsidRPr="00C359CC">
        <w:rPr>
          <w:rFonts w:cs="Times New Roman"/>
        </w:rPr>
        <w:t xml:space="preserve">Д.В. </w:t>
      </w:r>
      <w:r w:rsidR="00ED703E">
        <w:rPr>
          <w:rFonts w:cs="Times New Roman"/>
        </w:rPr>
        <w:t>Блинов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5BF3525F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32F6F6E0" w14:textId="77777777" w:rsidR="001A1451" w:rsidRDefault="001A1451" w:rsidP="001A1451">
      <w:pPr>
        <w:pStyle w:val="a0"/>
      </w:pPr>
      <w:r w:rsidRPr="001A1451">
        <w:rPr>
          <w:b/>
          <w:bCs/>
          <w:sz w:val="32"/>
          <w:szCs w:val="24"/>
        </w:rPr>
        <w:lastRenderedPageBreak/>
        <w:t>Цель работы:</w:t>
      </w:r>
    </w:p>
    <w:p w14:paraId="5536E0AA" w14:textId="24D91BCD" w:rsidR="001A1451" w:rsidRDefault="00027F6F" w:rsidP="001A1451">
      <w:pPr>
        <w:pStyle w:val="a0"/>
      </w:pPr>
      <w: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0492E761" w14:textId="77777777" w:rsidR="001A1451" w:rsidRPr="001A1451" w:rsidRDefault="001A1451" w:rsidP="001A1451">
      <w:pPr>
        <w:pStyle w:val="a0"/>
        <w:rPr>
          <w:b/>
          <w:bCs/>
          <w:sz w:val="32"/>
          <w:szCs w:val="24"/>
        </w:rPr>
      </w:pPr>
      <w:r w:rsidRPr="001A1451">
        <w:rPr>
          <w:b/>
          <w:bCs/>
          <w:sz w:val="32"/>
          <w:szCs w:val="24"/>
        </w:rPr>
        <w:t>Задание:</w:t>
      </w:r>
    </w:p>
    <w:p w14:paraId="742177D7" w14:textId="77777777" w:rsidR="00027F6F" w:rsidRDefault="00027F6F" w:rsidP="00027F6F">
      <w:pPr>
        <w:pStyle w:val="a0"/>
        <w:numPr>
          <w:ilvl w:val="0"/>
          <w:numId w:val="19"/>
        </w:numPr>
      </w:pPr>
      <w:r>
        <w:t>Рассмотреть материал по объектно-ориентированному моделированию</w:t>
      </w:r>
      <w:r>
        <w:t>.</w:t>
      </w:r>
    </w:p>
    <w:p w14:paraId="6DED5271" w14:textId="77777777" w:rsidR="00027F6F" w:rsidRDefault="00027F6F" w:rsidP="00027F6F">
      <w:pPr>
        <w:pStyle w:val="a0"/>
        <w:numPr>
          <w:ilvl w:val="0"/>
          <w:numId w:val="19"/>
        </w:numPr>
      </w:pPr>
      <w:r>
        <w:t>Определиться с диаграммами из семейства UML моделей на этапе создания физической модели автоматизированной системы (тематика выбрана в процессе лабораторной работы 1).</w:t>
      </w:r>
    </w:p>
    <w:p w14:paraId="35C60A7C" w14:textId="77777777" w:rsidR="00027F6F" w:rsidRDefault="00027F6F" w:rsidP="00027F6F">
      <w:pPr>
        <w:pStyle w:val="a0"/>
        <w:numPr>
          <w:ilvl w:val="0"/>
          <w:numId w:val="19"/>
        </w:numPr>
      </w:pPr>
      <w:r>
        <w:t>Разработать UML диаграммы этапа создания физической модели.</w:t>
      </w:r>
    </w:p>
    <w:p w14:paraId="38A61FDF" w14:textId="77777777" w:rsidR="00027F6F" w:rsidRDefault="00027F6F" w:rsidP="00027F6F">
      <w:pPr>
        <w:pStyle w:val="a0"/>
        <w:numPr>
          <w:ilvl w:val="0"/>
          <w:numId w:val="19"/>
        </w:numPr>
      </w:pPr>
      <w:r>
        <w:t>Задокументировать прецеденты.</w:t>
      </w:r>
    </w:p>
    <w:p w14:paraId="540441E9" w14:textId="1A13589C" w:rsidR="00027F6F" w:rsidRDefault="00027F6F" w:rsidP="00027F6F">
      <w:pPr>
        <w:pStyle w:val="a0"/>
        <w:numPr>
          <w:ilvl w:val="0"/>
          <w:numId w:val="19"/>
        </w:numPr>
      </w:pPr>
      <w:r>
        <w:t xml:space="preserve">5. Записать не менее 10 требований </w:t>
      </w:r>
      <w:r>
        <w:t>согласно синтаксису</w:t>
      </w:r>
      <w:r>
        <w:t xml:space="preserve"> требований: [обстоятельства] [субъект] [действие] [объект] [ограничение] </w:t>
      </w:r>
    </w:p>
    <w:p w14:paraId="37269187" w14:textId="77777777" w:rsidR="00027F6F" w:rsidRDefault="00027F6F" w:rsidP="00027F6F">
      <w:pPr>
        <w:pStyle w:val="a0"/>
        <w:numPr>
          <w:ilvl w:val="0"/>
          <w:numId w:val="19"/>
        </w:numPr>
      </w:pPr>
      <w:r>
        <w:t>Сформулировать нефункциональные требования</w:t>
      </w:r>
    </w:p>
    <w:p w14:paraId="4B4C6D4E" w14:textId="77777777" w:rsidR="00027F6F" w:rsidRDefault="00027F6F" w:rsidP="00027F6F">
      <w:pPr>
        <w:pStyle w:val="a0"/>
        <w:numPr>
          <w:ilvl w:val="0"/>
          <w:numId w:val="19"/>
        </w:numPr>
      </w:pPr>
      <w:r>
        <w:t>Разработать алгоритм обработки данных.</w:t>
      </w:r>
    </w:p>
    <w:p w14:paraId="02272F1F" w14:textId="3A53103E" w:rsidR="000B32C5" w:rsidRDefault="00027F6F" w:rsidP="00027F6F">
      <w:pPr>
        <w:pStyle w:val="a0"/>
        <w:numPr>
          <w:ilvl w:val="0"/>
          <w:numId w:val="19"/>
        </w:numPr>
      </w:pPr>
      <w:r>
        <w:t>Написать отчет.</w:t>
      </w:r>
    </w:p>
    <w:p w14:paraId="1FA2F617" w14:textId="49C7827B" w:rsidR="00CC3044" w:rsidRDefault="00CC3044">
      <w:pPr>
        <w:spacing w:line="259" w:lineRule="auto"/>
      </w:pPr>
      <w:r>
        <w:br w:type="page"/>
      </w:r>
    </w:p>
    <w:p w14:paraId="05E59662" w14:textId="7AEB2C1F" w:rsidR="00CC3044" w:rsidRDefault="00CC3044" w:rsidP="00CC3044">
      <w:pPr>
        <w:pStyle w:val="a0"/>
        <w:rPr>
          <w:b/>
          <w:bCs/>
          <w:sz w:val="32"/>
          <w:szCs w:val="24"/>
        </w:rPr>
      </w:pPr>
      <w:r w:rsidRPr="00CC3044">
        <w:rPr>
          <w:b/>
          <w:bCs/>
          <w:sz w:val="32"/>
          <w:szCs w:val="24"/>
        </w:rPr>
        <w:lastRenderedPageBreak/>
        <w:t>Ход работы:</w:t>
      </w:r>
    </w:p>
    <w:p w14:paraId="2B088944" w14:textId="794DBB68" w:rsidR="00FE3D71" w:rsidRDefault="00FE3D71" w:rsidP="00FE3D71">
      <w:pPr>
        <w:pStyle w:val="a0"/>
      </w:pPr>
    </w:p>
    <w:p w14:paraId="618450D6" w14:textId="7D80D825" w:rsidR="00C25F08" w:rsidRDefault="00B05757" w:rsidP="00C25F08">
      <w:pPr>
        <w:pStyle w:val="a0"/>
      </w:pPr>
      <w:r>
        <w:t>1</w:t>
      </w:r>
      <w:r w:rsidR="00C25F08">
        <w:t>) При запуске программы система подключает БД или при ошибке выдаёт сообщение об ошибке в течении одной секунды.</w:t>
      </w:r>
    </w:p>
    <w:p w14:paraId="2C1E15A8" w14:textId="77777777" w:rsidR="00C25F08" w:rsidRDefault="00C25F08" w:rsidP="00C25F08">
      <w:pPr>
        <w:pStyle w:val="a0"/>
        <w:ind w:left="1400" w:firstLine="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C25F08" w:rsidRPr="000818EB" w14:paraId="72DB9412" w14:textId="77777777" w:rsidTr="00C51695">
        <w:tc>
          <w:tcPr>
            <w:tcW w:w="2553" w:type="dxa"/>
          </w:tcPr>
          <w:p w14:paraId="1931A7CC" w14:textId="77777777" w:rsidR="00C25F08" w:rsidRDefault="00C25F08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20FF07D1" w14:textId="77777777" w:rsidR="00C25F08" w:rsidRPr="008F3007" w:rsidRDefault="00C25F08" w:rsidP="00C51695">
            <w:pPr>
              <w:pStyle w:val="a0"/>
            </w:pPr>
            <w:r>
              <w:t>Подключение БД.</w:t>
            </w:r>
          </w:p>
        </w:tc>
      </w:tr>
      <w:tr w:rsidR="00C25F08" w:rsidRPr="000818EB" w14:paraId="17CABF7F" w14:textId="77777777" w:rsidTr="00C51695">
        <w:tc>
          <w:tcPr>
            <w:tcW w:w="2553" w:type="dxa"/>
          </w:tcPr>
          <w:p w14:paraId="6CCC6AC0" w14:textId="77777777" w:rsidR="00C25F08" w:rsidRDefault="00C25F08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79283D76" w14:textId="77777777" w:rsidR="00C25F08" w:rsidRPr="000818EB" w:rsidRDefault="00C25F08" w:rsidP="00C51695">
            <w:pPr>
              <w:pStyle w:val="a0"/>
            </w:pPr>
            <w:r w:rsidRPr="00383E80">
              <w:t>Данный прецедент необходим для проверки подключения БД</w:t>
            </w:r>
          </w:p>
        </w:tc>
      </w:tr>
      <w:tr w:rsidR="00C25F08" w:rsidRPr="000818EB" w14:paraId="69472B55" w14:textId="77777777" w:rsidTr="00C51695">
        <w:tc>
          <w:tcPr>
            <w:tcW w:w="2553" w:type="dxa"/>
          </w:tcPr>
          <w:p w14:paraId="582126B4" w14:textId="77777777" w:rsidR="00C25F08" w:rsidRDefault="00C25F08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0AD6B0BE" w14:textId="77777777" w:rsidR="00C25F08" w:rsidRPr="000818EB" w:rsidRDefault="00C25F08" w:rsidP="00C51695">
            <w:pPr>
              <w:pStyle w:val="a0"/>
            </w:pPr>
            <w:r w:rsidRPr="000818EB">
              <w:t xml:space="preserve">Система, </w:t>
            </w:r>
            <w:r>
              <w:t>БД</w:t>
            </w:r>
            <w:r w:rsidRPr="000818EB">
              <w:t>.</w:t>
            </w:r>
          </w:p>
        </w:tc>
      </w:tr>
      <w:tr w:rsidR="00C25F08" w:rsidRPr="000818EB" w14:paraId="7D5AD23F" w14:textId="77777777" w:rsidTr="00C51695">
        <w:tc>
          <w:tcPr>
            <w:tcW w:w="2553" w:type="dxa"/>
          </w:tcPr>
          <w:p w14:paraId="6A565290" w14:textId="77777777" w:rsidR="00C25F08" w:rsidRDefault="00C25F08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0CAA53BB" w14:textId="77777777" w:rsidR="00C25F08" w:rsidRPr="000818EB" w:rsidRDefault="00C25F08" w:rsidP="00C51695">
            <w:pPr>
              <w:pStyle w:val="a0"/>
            </w:pPr>
            <w:r w:rsidRPr="000818EB">
              <w:t xml:space="preserve">Системе необходим </w:t>
            </w:r>
            <w:r>
              <w:t>доступ к БД</w:t>
            </w:r>
            <w:r w:rsidRPr="000818EB">
              <w:t>.</w:t>
            </w:r>
          </w:p>
        </w:tc>
      </w:tr>
      <w:tr w:rsidR="00C25F08" w:rsidRPr="000818EB" w14:paraId="2AF72C93" w14:textId="77777777" w:rsidTr="00C51695">
        <w:tc>
          <w:tcPr>
            <w:tcW w:w="2553" w:type="dxa"/>
          </w:tcPr>
          <w:p w14:paraId="2040A643" w14:textId="77777777" w:rsidR="00C25F08" w:rsidRDefault="00C25F08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6B37170D" w14:textId="77777777" w:rsidR="00C25F08" w:rsidRPr="000818EB" w:rsidRDefault="00C25F08" w:rsidP="00C51695">
            <w:pPr>
              <w:pStyle w:val="a0"/>
            </w:pPr>
            <w:r>
              <w:t>Система проверяет возможность подключения БД.</w:t>
            </w:r>
          </w:p>
          <w:p w14:paraId="3B7C4F33" w14:textId="77777777" w:rsidR="00C25F08" w:rsidRPr="000818EB" w:rsidRDefault="00C25F08" w:rsidP="00C51695">
            <w:pPr>
              <w:pStyle w:val="a0"/>
            </w:pPr>
            <w:r w:rsidRPr="000818EB">
              <w:t>После этого</w:t>
            </w:r>
            <w:r>
              <w:t>, если подключение возможно,</w:t>
            </w:r>
            <w:r w:rsidRPr="000818EB">
              <w:t xml:space="preserve"> система </w:t>
            </w:r>
            <w:r>
              <w:t xml:space="preserve">осуществляет подключение БД. </w:t>
            </w:r>
          </w:p>
        </w:tc>
      </w:tr>
      <w:tr w:rsidR="00C25F08" w:rsidRPr="000818EB" w14:paraId="10F89576" w14:textId="77777777" w:rsidTr="00C51695">
        <w:tc>
          <w:tcPr>
            <w:tcW w:w="2553" w:type="dxa"/>
          </w:tcPr>
          <w:p w14:paraId="6775BD18" w14:textId="77777777" w:rsidR="00C25F08" w:rsidRDefault="00C25F08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2AE43CAD" w14:textId="77777777" w:rsidR="00C25F08" w:rsidRPr="000818EB" w:rsidRDefault="00C25F08" w:rsidP="00C51695">
            <w:pPr>
              <w:pStyle w:val="a0"/>
            </w:pPr>
            <w:r w:rsidRPr="000818EB">
              <w:t xml:space="preserve">В случае, если </w:t>
            </w:r>
            <w:r>
              <w:t>подключение невозможно</w:t>
            </w:r>
            <w:r w:rsidRPr="000818EB">
              <w:t xml:space="preserve">, система выдаёт сообщение </w:t>
            </w:r>
            <w:r>
              <w:t>об ошибке</w:t>
            </w:r>
          </w:p>
        </w:tc>
      </w:tr>
      <w:tr w:rsidR="00C25F08" w:rsidRPr="000818EB" w14:paraId="7EB93089" w14:textId="77777777" w:rsidTr="00C51695">
        <w:tc>
          <w:tcPr>
            <w:tcW w:w="2553" w:type="dxa"/>
          </w:tcPr>
          <w:p w14:paraId="2B8A96D3" w14:textId="77777777" w:rsidR="00C25F08" w:rsidRDefault="00C25F08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7EC8F703" w14:textId="77777777" w:rsidR="00C25F08" w:rsidRPr="000818EB" w:rsidRDefault="00C25F08" w:rsidP="00C51695">
            <w:pPr>
              <w:pStyle w:val="a0"/>
            </w:pPr>
            <w:r w:rsidRPr="000818EB">
              <w:t>После успешного завершения прецедента</w:t>
            </w:r>
            <w:r>
              <w:t xml:space="preserve"> система продолжает работу с подключённой БД.</w:t>
            </w:r>
          </w:p>
        </w:tc>
      </w:tr>
    </w:tbl>
    <w:p w14:paraId="799F8D6C" w14:textId="34ADE347" w:rsidR="00C25F08" w:rsidRDefault="00C25F08" w:rsidP="002F0966">
      <w:pPr>
        <w:pStyle w:val="a0"/>
      </w:pPr>
    </w:p>
    <w:p w14:paraId="0DF4FC5A" w14:textId="77777777" w:rsidR="00C25F08" w:rsidRDefault="00C25F08">
      <w:pPr>
        <w:spacing w:line="259" w:lineRule="auto"/>
      </w:pPr>
      <w:r>
        <w:br w:type="page"/>
      </w:r>
    </w:p>
    <w:p w14:paraId="7044B08F" w14:textId="00570306" w:rsidR="002F0966" w:rsidRDefault="00B05757" w:rsidP="002F0966">
      <w:pPr>
        <w:pStyle w:val="a0"/>
      </w:pPr>
      <w:r>
        <w:lastRenderedPageBreak/>
        <w:t>2</w:t>
      </w:r>
      <w:r w:rsidR="002F0966">
        <w:t xml:space="preserve">) </w:t>
      </w:r>
      <w:r w:rsidR="002F0966">
        <w:t xml:space="preserve">При запуске программы </w:t>
      </w:r>
      <w:r w:rsidR="00AB11AB">
        <w:t xml:space="preserve">система подключает </w:t>
      </w:r>
      <w:r w:rsidR="00AB11AB">
        <w:t xml:space="preserve">файла </w:t>
      </w:r>
      <w:r w:rsidR="00AB11AB">
        <w:t>датасета или при ошибке</w:t>
      </w:r>
      <w:r w:rsidR="002F0966">
        <w:t xml:space="preserve"> выда</w:t>
      </w:r>
      <w:r w:rsidR="00AB11AB">
        <w:t>ёт</w:t>
      </w:r>
      <w:r w:rsidR="002F0966">
        <w:t xml:space="preserve"> сообщение </w:t>
      </w:r>
      <w:r w:rsidR="002F0966">
        <w:rPr>
          <w:lang w:val="en-US"/>
        </w:rPr>
        <w:t>“</w:t>
      </w:r>
      <w:r w:rsidR="002F0966" w:rsidRPr="005A3499">
        <w:rPr>
          <w:lang w:val="en-US"/>
        </w:rPr>
        <w:t>Nothing to run</w:t>
      </w:r>
      <w:r w:rsidR="002F0966">
        <w:rPr>
          <w:lang w:val="en-US"/>
        </w:rPr>
        <w:t>”</w:t>
      </w:r>
      <w:r w:rsidR="002F0966">
        <w:t xml:space="preserve"> в течении одной секунды.</w:t>
      </w:r>
    </w:p>
    <w:p w14:paraId="463DA75A" w14:textId="77777777" w:rsidR="00CC3044" w:rsidRDefault="00CC3044" w:rsidP="00CC3044">
      <w:pPr>
        <w:pStyle w:val="a0"/>
        <w:ind w:left="1400" w:firstLine="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8F3007" w:rsidRPr="000818EB" w14:paraId="24F96B80" w14:textId="77777777" w:rsidTr="00C51695">
        <w:tc>
          <w:tcPr>
            <w:tcW w:w="2553" w:type="dxa"/>
          </w:tcPr>
          <w:p w14:paraId="4E13F890" w14:textId="77777777" w:rsidR="008F3007" w:rsidRDefault="008F3007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6F337AC3" w14:textId="7672A16A" w:rsidR="008F3007" w:rsidRPr="008F3007" w:rsidRDefault="008F3007" w:rsidP="00C51695">
            <w:pPr>
              <w:pStyle w:val="a0"/>
            </w:pPr>
            <w:r>
              <w:t xml:space="preserve">Подключение </w:t>
            </w:r>
            <w:r w:rsidR="00F94249">
              <w:t>набора данных</w:t>
            </w:r>
            <w:r>
              <w:t>.</w:t>
            </w:r>
          </w:p>
        </w:tc>
      </w:tr>
      <w:tr w:rsidR="008F3007" w:rsidRPr="000818EB" w14:paraId="11CB793C" w14:textId="77777777" w:rsidTr="00C51695">
        <w:tc>
          <w:tcPr>
            <w:tcW w:w="2553" w:type="dxa"/>
          </w:tcPr>
          <w:p w14:paraId="0F9DCD44" w14:textId="77777777" w:rsidR="008F3007" w:rsidRDefault="008F3007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33D87349" w14:textId="4DCBA67C" w:rsidR="008F3007" w:rsidRPr="000818EB" w:rsidRDefault="008F3007" w:rsidP="00C51695">
            <w:pPr>
              <w:pStyle w:val="a0"/>
            </w:pPr>
            <w:r w:rsidRPr="000818EB">
              <w:t xml:space="preserve">Данный прецедент необходим для </w:t>
            </w:r>
            <w:r>
              <w:t xml:space="preserve">проверки подключения </w:t>
            </w:r>
            <w:r w:rsidR="00B4380B">
              <w:t>датасет</w:t>
            </w:r>
            <w:r w:rsidR="00B4380B">
              <w:t>а</w:t>
            </w:r>
            <w:r>
              <w:t>.</w:t>
            </w:r>
          </w:p>
        </w:tc>
      </w:tr>
      <w:tr w:rsidR="008F3007" w:rsidRPr="000818EB" w14:paraId="318E111C" w14:textId="77777777" w:rsidTr="00C51695">
        <w:tc>
          <w:tcPr>
            <w:tcW w:w="2553" w:type="dxa"/>
          </w:tcPr>
          <w:p w14:paraId="45F6B1BD" w14:textId="77777777" w:rsidR="008F3007" w:rsidRDefault="008F3007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240D6951" w14:textId="3238812B" w:rsidR="008F3007" w:rsidRPr="000818EB" w:rsidRDefault="008F3007" w:rsidP="00C51695">
            <w:pPr>
              <w:pStyle w:val="a0"/>
            </w:pPr>
            <w:r w:rsidRPr="000818EB">
              <w:t xml:space="preserve">Система, </w:t>
            </w:r>
            <w:r w:rsidR="00F94249">
              <w:t>набор данных</w:t>
            </w:r>
            <w:r w:rsidRPr="000818EB">
              <w:t>.</w:t>
            </w:r>
          </w:p>
        </w:tc>
      </w:tr>
      <w:tr w:rsidR="008F3007" w:rsidRPr="000818EB" w14:paraId="5381487E" w14:textId="77777777" w:rsidTr="00C51695">
        <w:tc>
          <w:tcPr>
            <w:tcW w:w="2553" w:type="dxa"/>
          </w:tcPr>
          <w:p w14:paraId="323319FE" w14:textId="77777777" w:rsidR="008F3007" w:rsidRDefault="008F3007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6D78EF4D" w14:textId="39831C59" w:rsidR="008F3007" w:rsidRPr="000818EB" w:rsidRDefault="008F3007" w:rsidP="00C51695">
            <w:pPr>
              <w:pStyle w:val="a0"/>
            </w:pPr>
            <w:r w:rsidRPr="000818EB">
              <w:t xml:space="preserve">Системе необходим </w:t>
            </w:r>
            <w:r w:rsidR="00B4380B">
              <w:t>доступ к файлам</w:t>
            </w:r>
            <w:r w:rsidRPr="000818EB">
              <w:t>.</w:t>
            </w:r>
          </w:p>
        </w:tc>
      </w:tr>
      <w:tr w:rsidR="008F3007" w:rsidRPr="000818EB" w14:paraId="4991C9EB" w14:textId="77777777" w:rsidTr="00C51695">
        <w:tc>
          <w:tcPr>
            <w:tcW w:w="2553" w:type="dxa"/>
          </w:tcPr>
          <w:p w14:paraId="21C6FCCA" w14:textId="77777777" w:rsidR="008F3007" w:rsidRDefault="008F3007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69DCA440" w14:textId="17001608" w:rsidR="008F3007" w:rsidRPr="000818EB" w:rsidRDefault="00B4380B" w:rsidP="00C51695">
            <w:pPr>
              <w:pStyle w:val="a0"/>
            </w:pPr>
            <w:r>
              <w:t xml:space="preserve">Система проверяет возможность подключения к </w:t>
            </w:r>
            <w:r w:rsidR="00F94249">
              <w:t>набор</w:t>
            </w:r>
            <w:r w:rsidR="00F94249">
              <w:t>у</w:t>
            </w:r>
            <w:r w:rsidR="00F94249">
              <w:t xml:space="preserve"> данных</w:t>
            </w:r>
            <w:r>
              <w:t>.</w:t>
            </w:r>
          </w:p>
          <w:p w14:paraId="6682F8DB" w14:textId="2F42520E" w:rsidR="008F3007" w:rsidRPr="000818EB" w:rsidRDefault="008F3007" w:rsidP="00B4380B">
            <w:pPr>
              <w:pStyle w:val="a0"/>
            </w:pPr>
            <w:r w:rsidRPr="000818EB">
              <w:t>После этого</w:t>
            </w:r>
            <w:r w:rsidR="00B4380B">
              <w:t>, если подключение возможно,</w:t>
            </w:r>
            <w:r w:rsidRPr="000818EB">
              <w:t xml:space="preserve"> система </w:t>
            </w:r>
            <w:r w:rsidR="00B4380B">
              <w:t xml:space="preserve">осуществляет подключение </w:t>
            </w:r>
            <w:r w:rsidR="00F94249">
              <w:t>набора данных</w:t>
            </w:r>
            <w:r w:rsidR="00B4380B">
              <w:t xml:space="preserve">. </w:t>
            </w:r>
          </w:p>
        </w:tc>
      </w:tr>
      <w:tr w:rsidR="008F3007" w:rsidRPr="000818EB" w14:paraId="1AAEFE3C" w14:textId="77777777" w:rsidTr="00C51695">
        <w:tc>
          <w:tcPr>
            <w:tcW w:w="2553" w:type="dxa"/>
          </w:tcPr>
          <w:p w14:paraId="78FC0679" w14:textId="77777777" w:rsidR="008F3007" w:rsidRDefault="008F3007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77914272" w14:textId="6B8B7C1C" w:rsidR="008F3007" w:rsidRPr="000818EB" w:rsidRDefault="008F3007" w:rsidP="00C51695">
            <w:pPr>
              <w:pStyle w:val="a0"/>
            </w:pPr>
            <w:r w:rsidRPr="000818EB">
              <w:t xml:space="preserve">В случае, если </w:t>
            </w:r>
            <w:r w:rsidR="00BF539A">
              <w:t>подключение невозможно</w:t>
            </w:r>
            <w:r w:rsidRPr="000818EB">
              <w:t xml:space="preserve">, система выдаёт сообщение </w:t>
            </w:r>
            <w:r w:rsidR="00BF539A">
              <w:t>«</w:t>
            </w:r>
            <w:proofErr w:type="spellStart"/>
            <w:r w:rsidR="00BF539A" w:rsidRPr="00BF539A">
              <w:t>Nothing</w:t>
            </w:r>
            <w:proofErr w:type="spellEnd"/>
            <w:r w:rsidR="00BF539A" w:rsidRPr="00BF539A">
              <w:t xml:space="preserve"> </w:t>
            </w:r>
            <w:proofErr w:type="spellStart"/>
            <w:r w:rsidR="00BF539A" w:rsidRPr="00BF539A">
              <w:t>to</w:t>
            </w:r>
            <w:proofErr w:type="spellEnd"/>
            <w:r w:rsidR="00BF539A" w:rsidRPr="00BF539A">
              <w:t xml:space="preserve"> </w:t>
            </w:r>
            <w:proofErr w:type="spellStart"/>
            <w:r w:rsidR="00BF539A" w:rsidRPr="00BF539A">
              <w:t>run</w:t>
            </w:r>
            <w:proofErr w:type="spellEnd"/>
            <w:r w:rsidR="00BF539A">
              <w:t>».</w:t>
            </w:r>
          </w:p>
        </w:tc>
      </w:tr>
      <w:tr w:rsidR="008F3007" w:rsidRPr="000818EB" w14:paraId="5823B489" w14:textId="77777777" w:rsidTr="00C51695">
        <w:tc>
          <w:tcPr>
            <w:tcW w:w="2553" w:type="dxa"/>
          </w:tcPr>
          <w:p w14:paraId="465C1026" w14:textId="77777777" w:rsidR="008F3007" w:rsidRDefault="008F3007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54E45F2A" w14:textId="138EC397" w:rsidR="008F3007" w:rsidRPr="000818EB" w:rsidRDefault="008F3007" w:rsidP="00C51695">
            <w:pPr>
              <w:pStyle w:val="a0"/>
            </w:pPr>
            <w:r w:rsidRPr="000818EB">
              <w:t>После успешного завершения прецедента</w:t>
            </w:r>
            <w:r w:rsidR="00BF539A">
              <w:t xml:space="preserve"> система открывает </w:t>
            </w:r>
            <w:r w:rsidR="00F94249">
              <w:t>набор данных</w:t>
            </w:r>
            <w:r w:rsidR="00BF539A">
              <w:t>.</w:t>
            </w:r>
          </w:p>
        </w:tc>
      </w:tr>
    </w:tbl>
    <w:p w14:paraId="0EE3A3EA" w14:textId="52E289E0" w:rsidR="00434F1D" w:rsidRDefault="00434F1D" w:rsidP="00CC3044">
      <w:pPr>
        <w:pStyle w:val="a0"/>
        <w:ind w:left="1400" w:firstLine="0"/>
      </w:pPr>
    </w:p>
    <w:p w14:paraId="57D047E4" w14:textId="77777777" w:rsidR="00434F1D" w:rsidRDefault="00434F1D">
      <w:pPr>
        <w:spacing w:line="259" w:lineRule="auto"/>
      </w:pPr>
      <w:r>
        <w:br w:type="page"/>
      </w:r>
    </w:p>
    <w:p w14:paraId="1ABC6AAB" w14:textId="6966F335" w:rsidR="00B05757" w:rsidRDefault="00B05757" w:rsidP="00B05757">
      <w:pPr>
        <w:pStyle w:val="a0"/>
      </w:pPr>
      <w:r>
        <w:lastRenderedPageBreak/>
        <w:t>3</w:t>
      </w:r>
      <w:r>
        <w:t>) При</w:t>
      </w:r>
      <w:r w:rsidRPr="002F27A2">
        <w:t xml:space="preserve"> </w:t>
      </w:r>
      <w:r>
        <w:t xml:space="preserve">вводе пользователем команды, </w:t>
      </w:r>
      <w:r w:rsidRPr="002F27A2">
        <w:t xml:space="preserve">система должна установить </w:t>
      </w:r>
      <w:r>
        <w:t>тип и корректность команды</w:t>
      </w:r>
      <w:r w:rsidRPr="002F27A2">
        <w:t xml:space="preserve"> в течение </w:t>
      </w:r>
      <w:r>
        <w:t>одной секунды.</w:t>
      </w:r>
    </w:p>
    <w:p w14:paraId="4954F165" w14:textId="77777777" w:rsidR="00B05757" w:rsidRDefault="00B05757" w:rsidP="00B05757">
      <w:pPr>
        <w:pStyle w:val="a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B05757" w14:paraId="0C682AD1" w14:textId="77777777" w:rsidTr="00C51695">
        <w:tc>
          <w:tcPr>
            <w:tcW w:w="2553" w:type="dxa"/>
          </w:tcPr>
          <w:p w14:paraId="5ABD904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3554AC71" w14:textId="77777777" w:rsidR="00B05757" w:rsidRPr="000818EB" w:rsidRDefault="00B05757" w:rsidP="00C51695">
            <w:pPr>
              <w:pStyle w:val="a0"/>
            </w:pPr>
            <w:r w:rsidRPr="000818EB">
              <w:t>Запрос пользователя.</w:t>
            </w:r>
          </w:p>
        </w:tc>
      </w:tr>
      <w:tr w:rsidR="00B05757" w14:paraId="0637AD7F" w14:textId="77777777" w:rsidTr="00C51695">
        <w:tc>
          <w:tcPr>
            <w:tcW w:w="2553" w:type="dxa"/>
          </w:tcPr>
          <w:p w14:paraId="133F5D82" w14:textId="77777777" w:rsidR="00B05757" w:rsidRDefault="00B05757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00F305F1" w14:textId="77777777" w:rsidR="00B05757" w:rsidRPr="000818EB" w:rsidRDefault="00B05757" w:rsidP="00C51695">
            <w:pPr>
              <w:pStyle w:val="a0"/>
            </w:pPr>
            <w:r w:rsidRPr="000818EB">
              <w:t xml:space="preserve">Данный прецедент необходим для </w:t>
            </w:r>
            <w:r>
              <w:t>обработки запроса пользователя</w:t>
            </w:r>
            <w:r w:rsidRPr="000818EB">
              <w:t>.</w:t>
            </w:r>
          </w:p>
        </w:tc>
      </w:tr>
      <w:tr w:rsidR="00B05757" w14:paraId="45F2DAE7" w14:textId="77777777" w:rsidTr="00C51695">
        <w:tc>
          <w:tcPr>
            <w:tcW w:w="2553" w:type="dxa"/>
          </w:tcPr>
          <w:p w14:paraId="2107846E" w14:textId="77777777" w:rsidR="00B05757" w:rsidRDefault="00B05757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38704424" w14:textId="77777777" w:rsidR="00B05757" w:rsidRPr="000818EB" w:rsidRDefault="00B05757" w:rsidP="00C51695">
            <w:pPr>
              <w:pStyle w:val="a0"/>
            </w:pPr>
            <w:r w:rsidRPr="000818EB">
              <w:t>Система, клиент.</w:t>
            </w:r>
          </w:p>
        </w:tc>
      </w:tr>
      <w:tr w:rsidR="00B05757" w14:paraId="137D5E27" w14:textId="77777777" w:rsidTr="00C51695">
        <w:tc>
          <w:tcPr>
            <w:tcW w:w="2553" w:type="dxa"/>
          </w:tcPr>
          <w:p w14:paraId="10C4AC88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641BA45D" w14:textId="77777777" w:rsidR="00B05757" w:rsidRPr="000818EB" w:rsidRDefault="00B05757" w:rsidP="00C51695">
            <w:pPr>
              <w:pStyle w:val="a0"/>
            </w:pPr>
            <w:r w:rsidRPr="000818EB">
              <w:t>Системе необходимо определить тип запроса.</w:t>
            </w:r>
          </w:p>
        </w:tc>
      </w:tr>
      <w:tr w:rsidR="00B05757" w14:paraId="2CBF01E8" w14:textId="77777777" w:rsidTr="00C51695">
        <w:tc>
          <w:tcPr>
            <w:tcW w:w="2553" w:type="dxa"/>
          </w:tcPr>
          <w:p w14:paraId="4B91B3E4" w14:textId="77777777" w:rsidR="00B05757" w:rsidRDefault="00B05757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2FAF14BC" w14:textId="77777777" w:rsidR="00B05757" w:rsidRPr="000818EB" w:rsidRDefault="00B05757" w:rsidP="00C51695">
            <w:pPr>
              <w:pStyle w:val="a0"/>
            </w:pPr>
            <w:r w:rsidRPr="000818EB">
              <w:t>После выбора клиентом соответствующей команды запроса проверяется корректность введённой команды.</w:t>
            </w:r>
          </w:p>
          <w:p w14:paraId="6ABB4124" w14:textId="77777777" w:rsidR="00B05757" w:rsidRPr="000818EB" w:rsidRDefault="00B05757" w:rsidP="00C51695">
            <w:pPr>
              <w:pStyle w:val="a0"/>
            </w:pPr>
            <w:r w:rsidRPr="000818EB">
              <w:t>После этого система запрашивает необходимые для обработки данные в соответствии с введённой командой.</w:t>
            </w:r>
          </w:p>
        </w:tc>
      </w:tr>
      <w:tr w:rsidR="00B05757" w14:paraId="208AF5FF" w14:textId="77777777" w:rsidTr="00C51695">
        <w:tc>
          <w:tcPr>
            <w:tcW w:w="2553" w:type="dxa"/>
          </w:tcPr>
          <w:p w14:paraId="36B8F67A" w14:textId="77777777" w:rsidR="00B05757" w:rsidRDefault="00B05757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70D46DF3" w14:textId="77777777" w:rsidR="00B05757" w:rsidRPr="000818EB" w:rsidRDefault="00B05757" w:rsidP="00C51695">
            <w:pPr>
              <w:pStyle w:val="a0"/>
            </w:pPr>
            <w:r w:rsidRPr="000818EB">
              <w:t>В случае, если пользователь ввёл неверную команду, система выдаёт сообщение "Команда не распознана" и дает возможность выбрать команду снова.</w:t>
            </w:r>
          </w:p>
        </w:tc>
      </w:tr>
      <w:tr w:rsidR="00B05757" w14:paraId="529B6A65" w14:textId="77777777" w:rsidTr="00C51695">
        <w:tc>
          <w:tcPr>
            <w:tcW w:w="2553" w:type="dxa"/>
          </w:tcPr>
          <w:p w14:paraId="0E0BEEB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7AD182FF" w14:textId="77777777" w:rsidR="00B05757" w:rsidRPr="000818EB" w:rsidRDefault="00B05757" w:rsidP="00C51695">
            <w:pPr>
              <w:pStyle w:val="a0"/>
            </w:pPr>
            <w:r w:rsidRPr="000818EB">
              <w:t xml:space="preserve">После успешного завершения прецедента, </w:t>
            </w:r>
            <w:r>
              <w:t>происходит обработка запроса</w:t>
            </w:r>
            <w:r w:rsidRPr="000818EB">
              <w:t>.</w:t>
            </w:r>
          </w:p>
        </w:tc>
      </w:tr>
    </w:tbl>
    <w:p w14:paraId="2F4D84FA" w14:textId="77777777" w:rsidR="00B05757" w:rsidRDefault="00B05757" w:rsidP="00B05757">
      <w:pPr>
        <w:spacing w:line="259" w:lineRule="auto"/>
      </w:pPr>
    </w:p>
    <w:p w14:paraId="4BF32DF5" w14:textId="77777777" w:rsidR="00B05757" w:rsidRDefault="00B05757" w:rsidP="00B05757">
      <w:pPr>
        <w:spacing w:line="259" w:lineRule="auto"/>
      </w:pPr>
      <w:r>
        <w:br w:type="page"/>
      </w:r>
    </w:p>
    <w:p w14:paraId="4B36E040" w14:textId="6D7D103C" w:rsidR="00B05757" w:rsidRDefault="008641F1" w:rsidP="00B05757">
      <w:pPr>
        <w:pStyle w:val="a0"/>
      </w:pPr>
      <w:r>
        <w:lastRenderedPageBreak/>
        <w:t>4</w:t>
      </w:r>
      <w:r w:rsidR="00B05757">
        <w:t xml:space="preserve">) </w:t>
      </w:r>
      <w:r w:rsidR="008453DA">
        <w:t>После ввода пользователем данных система проводит обработку датасета в течение двух секунд.</w:t>
      </w:r>
    </w:p>
    <w:p w14:paraId="1345E5B3" w14:textId="77777777" w:rsidR="00B05757" w:rsidRDefault="00B05757" w:rsidP="00B05757">
      <w:pPr>
        <w:pStyle w:val="a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B05757" w14:paraId="36D370D0" w14:textId="77777777" w:rsidTr="00C51695">
        <w:tc>
          <w:tcPr>
            <w:tcW w:w="2553" w:type="dxa"/>
          </w:tcPr>
          <w:p w14:paraId="7B89AD7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6BD072DD" w14:textId="44F42385" w:rsidR="00B05757" w:rsidRPr="000818EB" w:rsidRDefault="008641F1" w:rsidP="00C51695">
            <w:pPr>
              <w:pStyle w:val="a0"/>
            </w:pPr>
            <w:r>
              <w:t>О</w:t>
            </w:r>
            <w:r>
              <w:t>бработка запроса</w:t>
            </w:r>
            <w:r w:rsidR="00B05757" w:rsidRPr="000818EB">
              <w:t>.</w:t>
            </w:r>
          </w:p>
        </w:tc>
      </w:tr>
      <w:tr w:rsidR="00B05757" w14:paraId="620AF7DB" w14:textId="77777777" w:rsidTr="00C51695">
        <w:tc>
          <w:tcPr>
            <w:tcW w:w="2553" w:type="dxa"/>
          </w:tcPr>
          <w:p w14:paraId="689B9E06" w14:textId="77777777" w:rsidR="00B05757" w:rsidRDefault="00B05757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350A2A71" w14:textId="77777777" w:rsidR="00B05757" w:rsidRPr="000818EB" w:rsidRDefault="00B05757" w:rsidP="00C51695">
            <w:pPr>
              <w:pStyle w:val="a0"/>
            </w:pPr>
            <w:r w:rsidRPr="000818EB">
              <w:t xml:space="preserve">Данный прецедент необходим для </w:t>
            </w:r>
            <w:r>
              <w:t>обработки запроса пользователя</w:t>
            </w:r>
            <w:r w:rsidRPr="000818EB">
              <w:t>.</w:t>
            </w:r>
          </w:p>
        </w:tc>
      </w:tr>
      <w:tr w:rsidR="00B05757" w14:paraId="451AFE8D" w14:textId="77777777" w:rsidTr="00C51695">
        <w:tc>
          <w:tcPr>
            <w:tcW w:w="2553" w:type="dxa"/>
          </w:tcPr>
          <w:p w14:paraId="59D37F59" w14:textId="77777777" w:rsidR="00B05757" w:rsidRDefault="00B05757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21C95DAA" w14:textId="6523C6C4" w:rsidR="00B05757" w:rsidRPr="000818EB" w:rsidRDefault="00B05757" w:rsidP="00C51695">
            <w:pPr>
              <w:pStyle w:val="a0"/>
            </w:pPr>
            <w:r w:rsidRPr="000818EB">
              <w:t xml:space="preserve">Система, </w:t>
            </w:r>
            <w:r w:rsidR="008641F1">
              <w:t>датасет</w:t>
            </w:r>
            <w:r w:rsidRPr="000818EB">
              <w:t>.</w:t>
            </w:r>
          </w:p>
        </w:tc>
      </w:tr>
      <w:tr w:rsidR="00B05757" w14:paraId="719DB147" w14:textId="77777777" w:rsidTr="00C51695">
        <w:tc>
          <w:tcPr>
            <w:tcW w:w="2553" w:type="dxa"/>
          </w:tcPr>
          <w:p w14:paraId="37A43F1D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331617D9" w14:textId="0CDF0606" w:rsidR="00B05757" w:rsidRPr="000818EB" w:rsidRDefault="00B05757" w:rsidP="00C51695">
            <w:pPr>
              <w:pStyle w:val="a0"/>
            </w:pPr>
            <w:r w:rsidRPr="000818EB">
              <w:t xml:space="preserve">Системе необходимо </w:t>
            </w:r>
            <w:r w:rsidR="008641F1">
              <w:t>получить данные</w:t>
            </w:r>
            <w:r w:rsidRPr="000818EB">
              <w:t xml:space="preserve"> запроса.</w:t>
            </w:r>
          </w:p>
        </w:tc>
      </w:tr>
      <w:tr w:rsidR="00B05757" w14:paraId="797BB292" w14:textId="77777777" w:rsidTr="00C51695">
        <w:tc>
          <w:tcPr>
            <w:tcW w:w="2553" w:type="dxa"/>
          </w:tcPr>
          <w:p w14:paraId="49A6DBA4" w14:textId="77777777" w:rsidR="00B05757" w:rsidRDefault="00B05757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6EB6E4FD" w14:textId="06F24267" w:rsidR="00B05757" w:rsidRPr="000818EB" w:rsidRDefault="008641F1" w:rsidP="00C51695">
            <w:pPr>
              <w:pStyle w:val="a0"/>
            </w:pPr>
            <w:r>
              <w:t>Система проводит обработку датасета в соответствии с введёнными пользователем данными</w:t>
            </w:r>
            <w:r w:rsidR="00B05757" w:rsidRPr="000818EB">
              <w:t>.</w:t>
            </w:r>
          </w:p>
        </w:tc>
      </w:tr>
      <w:tr w:rsidR="00B05757" w14:paraId="6266A4B3" w14:textId="77777777" w:rsidTr="00C51695">
        <w:tc>
          <w:tcPr>
            <w:tcW w:w="2553" w:type="dxa"/>
          </w:tcPr>
          <w:p w14:paraId="197E8433" w14:textId="77777777" w:rsidR="00B05757" w:rsidRDefault="00B05757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25A2676E" w14:textId="418A0D11" w:rsidR="00B05757" w:rsidRPr="000818EB" w:rsidRDefault="00B05757" w:rsidP="00C51695">
            <w:pPr>
              <w:pStyle w:val="a0"/>
            </w:pPr>
            <w:r w:rsidRPr="000818EB">
              <w:t xml:space="preserve">В случае, если </w:t>
            </w:r>
            <w:r w:rsidR="008641F1">
              <w:t>введённые данные приводят к ошибке обработки, система выводит сообщение об ошибке.</w:t>
            </w:r>
          </w:p>
        </w:tc>
      </w:tr>
      <w:tr w:rsidR="00B05757" w14:paraId="38FCAB91" w14:textId="77777777" w:rsidTr="00C51695">
        <w:tc>
          <w:tcPr>
            <w:tcW w:w="2553" w:type="dxa"/>
          </w:tcPr>
          <w:p w14:paraId="16C95AA5" w14:textId="77777777" w:rsidR="00B05757" w:rsidRDefault="00B05757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45A729D5" w14:textId="0990CA9F" w:rsidR="00B05757" w:rsidRPr="000818EB" w:rsidRDefault="00B05757" w:rsidP="00C51695">
            <w:pPr>
              <w:pStyle w:val="a0"/>
            </w:pPr>
            <w:r w:rsidRPr="000818EB">
              <w:t xml:space="preserve">После успешного завершения прецедента, </w:t>
            </w:r>
            <w:r>
              <w:t xml:space="preserve">происходит </w:t>
            </w:r>
            <w:r w:rsidR="007E6CEA">
              <w:t>вывод результата</w:t>
            </w:r>
            <w:r>
              <w:t xml:space="preserve"> запроса</w:t>
            </w:r>
            <w:r w:rsidRPr="000818EB">
              <w:t>.</w:t>
            </w:r>
          </w:p>
        </w:tc>
      </w:tr>
    </w:tbl>
    <w:p w14:paraId="504EB5B0" w14:textId="77777777" w:rsidR="00B05757" w:rsidRDefault="00B05757" w:rsidP="00B05757">
      <w:pPr>
        <w:spacing w:line="259" w:lineRule="auto"/>
      </w:pPr>
    </w:p>
    <w:p w14:paraId="769CFCDF" w14:textId="77777777" w:rsidR="00B05757" w:rsidRDefault="00B05757" w:rsidP="00B05757">
      <w:pPr>
        <w:spacing w:line="259" w:lineRule="auto"/>
      </w:pPr>
      <w:r>
        <w:br w:type="page"/>
      </w:r>
    </w:p>
    <w:p w14:paraId="37E0F8BA" w14:textId="2C0683F9" w:rsidR="00811B2F" w:rsidRDefault="008453DA" w:rsidP="00811B2F">
      <w:pPr>
        <w:pStyle w:val="a0"/>
      </w:pPr>
      <w:r>
        <w:lastRenderedPageBreak/>
        <w:t>5</w:t>
      </w:r>
      <w:r w:rsidR="00811B2F">
        <w:t xml:space="preserve">) </w:t>
      </w:r>
      <w:r w:rsidR="004A3BE6">
        <w:t>При получении результата обработки датасета система записывает полученн</w:t>
      </w:r>
      <w:r w:rsidR="00794687">
        <w:t>ые данные в БД</w:t>
      </w:r>
      <w:r w:rsidR="00811B2F">
        <w:t>.</w:t>
      </w:r>
    </w:p>
    <w:p w14:paraId="4CB2BA1B" w14:textId="77777777" w:rsidR="00811B2F" w:rsidRDefault="00811B2F" w:rsidP="00811B2F">
      <w:pPr>
        <w:pStyle w:val="a0"/>
      </w:pPr>
    </w:p>
    <w:tbl>
      <w:tblPr>
        <w:tblStyle w:val="af"/>
        <w:tblW w:w="9781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8"/>
      </w:tblGrid>
      <w:tr w:rsidR="00811B2F" w14:paraId="0D1AEBBE" w14:textId="77777777" w:rsidTr="00C51695">
        <w:tc>
          <w:tcPr>
            <w:tcW w:w="2553" w:type="dxa"/>
          </w:tcPr>
          <w:p w14:paraId="7F9A8308" w14:textId="77777777" w:rsidR="00811B2F" w:rsidRDefault="00811B2F" w:rsidP="00C51695">
            <w:pPr>
              <w:pStyle w:val="a0"/>
              <w:ind w:firstLine="0"/>
              <w:jc w:val="left"/>
            </w:pPr>
            <w:r>
              <w:t>Прецедент</w:t>
            </w:r>
          </w:p>
        </w:tc>
        <w:tc>
          <w:tcPr>
            <w:tcW w:w="7228" w:type="dxa"/>
          </w:tcPr>
          <w:p w14:paraId="65A1D951" w14:textId="0D75B104" w:rsidR="00811B2F" w:rsidRPr="000818EB" w:rsidRDefault="00794687" w:rsidP="00C51695">
            <w:pPr>
              <w:pStyle w:val="a0"/>
            </w:pPr>
            <w:r>
              <w:t>Запись в БД.</w:t>
            </w:r>
          </w:p>
        </w:tc>
      </w:tr>
      <w:tr w:rsidR="00811B2F" w14:paraId="6B5EFBDE" w14:textId="77777777" w:rsidTr="00C51695">
        <w:tc>
          <w:tcPr>
            <w:tcW w:w="2553" w:type="dxa"/>
          </w:tcPr>
          <w:p w14:paraId="5CD2A067" w14:textId="77777777" w:rsidR="00811B2F" w:rsidRDefault="00811B2F" w:rsidP="00C51695">
            <w:pPr>
              <w:pStyle w:val="a0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7228" w:type="dxa"/>
          </w:tcPr>
          <w:p w14:paraId="17607B18" w14:textId="1CEDE742" w:rsidR="00811B2F" w:rsidRPr="000818EB" w:rsidRDefault="00811B2F" w:rsidP="00C51695">
            <w:pPr>
              <w:pStyle w:val="a0"/>
            </w:pPr>
            <w:r w:rsidRPr="000818EB">
              <w:t xml:space="preserve">Данный прецедент необходим для </w:t>
            </w:r>
            <w:r w:rsidR="00794687">
              <w:t>Записи данных в БД.</w:t>
            </w:r>
          </w:p>
        </w:tc>
      </w:tr>
      <w:tr w:rsidR="00811B2F" w14:paraId="232EE546" w14:textId="77777777" w:rsidTr="00C51695">
        <w:tc>
          <w:tcPr>
            <w:tcW w:w="2553" w:type="dxa"/>
          </w:tcPr>
          <w:p w14:paraId="35F15DAC" w14:textId="77777777" w:rsidR="00811B2F" w:rsidRDefault="00811B2F" w:rsidP="00C51695">
            <w:pPr>
              <w:pStyle w:val="a0"/>
              <w:ind w:firstLine="0"/>
              <w:jc w:val="left"/>
            </w:pPr>
            <w:r>
              <w:t>Субъект</w:t>
            </w:r>
          </w:p>
        </w:tc>
        <w:tc>
          <w:tcPr>
            <w:tcW w:w="7228" w:type="dxa"/>
          </w:tcPr>
          <w:p w14:paraId="07A36A3A" w14:textId="5E0B9E1A" w:rsidR="00811B2F" w:rsidRPr="000818EB" w:rsidRDefault="00811B2F" w:rsidP="00C51695">
            <w:pPr>
              <w:pStyle w:val="a0"/>
            </w:pPr>
            <w:r w:rsidRPr="000818EB">
              <w:t xml:space="preserve">Система, </w:t>
            </w:r>
            <w:r w:rsidR="00794687">
              <w:t>БД</w:t>
            </w:r>
            <w:r w:rsidRPr="000818EB">
              <w:t>.</w:t>
            </w:r>
          </w:p>
        </w:tc>
      </w:tr>
      <w:tr w:rsidR="00811B2F" w14:paraId="0787C8E4" w14:textId="77777777" w:rsidTr="00C51695">
        <w:tc>
          <w:tcPr>
            <w:tcW w:w="2553" w:type="dxa"/>
          </w:tcPr>
          <w:p w14:paraId="591E7CBB" w14:textId="77777777" w:rsidR="00811B2F" w:rsidRDefault="00811B2F" w:rsidP="00C51695">
            <w:pPr>
              <w:pStyle w:val="a0"/>
              <w:ind w:firstLine="0"/>
              <w:jc w:val="left"/>
            </w:pPr>
            <w:r>
              <w:t>Предусловия</w:t>
            </w:r>
          </w:p>
        </w:tc>
        <w:tc>
          <w:tcPr>
            <w:tcW w:w="7228" w:type="dxa"/>
          </w:tcPr>
          <w:p w14:paraId="01A3E4A9" w14:textId="087ADC49" w:rsidR="00811B2F" w:rsidRPr="000818EB" w:rsidRDefault="00811B2F" w:rsidP="00C51695">
            <w:pPr>
              <w:pStyle w:val="a0"/>
            </w:pPr>
            <w:r w:rsidRPr="000818EB">
              <w:t xml:space="preserve">Системе необходимо </w:t>
            </w:r>
            <w:r>
              <w:t xml:space="preserve">получить </w:t>
            </w:r>
            <w:r w:rsidR="00794687">
              <w:t>результат обработки датасета</w:t>
            </w:r>
            <w:r w:rsidRPr="000818EB">
              <w:t>.</w:t>
            </w:r>
          </w:p>
        </w:tc>
      </w:tr>
      <w:tr w:rsidR="00811B2F" w14:paraId="62CDC58D" w14:textId="77777777" w:rsidTr="00C51695">
        <w:tc>
          <w:tcPr>
            <w:tcW w:w="2553" w:type="dxa"/>
          </w:tcPr>
          <w:p w14:paraId="7F328DB8" w14:textId="77777777" w:rsidR="00811B2F" w:rsidRDefault="00811B2F" w:rsidP="00C51695">
            <w:pPr>
              <w:pStyle w:val="a0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7228" w:type="dxa"/>
          </w:tcPr>
          <w:p w14:paraId="5173CEB5" w14:textId="42EDD9CD" w:rsidR="00811B2F" w:rsidRPr="000818EB" w:rsidRDefault="00811B2F" w:rsidP="00C51695">
            <w:pPr>
              <w:pStyle w:val="a0"/>
            </w:pPr>
            <w:r>
              <w:t>Система проводит</w:t>
            </w:r>
            <w:r w:rsidR="00CC7481">
              <w:t xml:space="preserve"> запись</w:t>
            </w:r>
            <w:r>
              <w:t xml:space="preserve"> </w:t>
            </w:r>
            <w:r w:rsidR="00CC7481">
              <w:t>результата обработки датасета</w:t>
            </w:r>
            <w:r w:rsidR="00CC7481">
              <w:t xml:space="preserve"> в БД</w:t>
            </w:r>
            <w:r w:rsidRPr="000818EB">
              <w:t>.</w:t>
            </w:r>
          </w:p>
        </w:tc>
      </w:tr>
      <w:tr w:rsidR="00811B2F" w14:paraId="0EB70E67" w14:textId="77777777" w:rsidTr="00C51695">
        <w:tc>
          <w:tcPr>
            <w:tcW w:w="2553" w:type="dxa"/>
          </w:tcPr>
          <w:p w14:paraId="0B209D39" w14:textId="77777777" w:rsidR="00811B2F" w:rsidRDefault="00811B2F" w:rsidP="00C51695">
            <w:pPr>
              <w:pStyle w:val="a0"/>
              <w:ind w:firstLine="0"/>
              <w:jc w:val="left"/>
            </w:pPr>
            <w:r>
              <w:t>Альтернативный поток</w:t>
            </w:r>
          </w:p>
        </w:tc>
        <w:tc>
          <w:tcPr>
            <w:tcW w:w="7228" w:type="dxa"/>
          </w:tcPr>
          <w:p w14:paraId="7D3C55DE" w14:textId="22CF2986" w:rsidR="00811B2F" w:rsidRPr="000818EB" w:rsidRDefault="00811B2F" w:rsidP="00C51695">
            <w:pPr>
              <w:pStyle w:val="a0"/>
            </w:pPr>
            <w:r w:rsidRPr="000818EB">
              <w:t xml:space="preserve">В случае, если </w:t>
            </w:r>
            <w:r w:rsidR="00CC7481">
              <w:t>запись данных в БД невозможна</w:t>
            </w:r>
            <w:r>
              <w:t>, система выводит сообщение об ошибке.</w:t>
            </w:r>
          </w:p>
        </w:tc>
      </w:tr>
      <w:tr w:rsidR="00811B2F" w14:paraId="74400D2C" w14:textId="77777777" w:rsidTr="00C51695">
        <w:tc>
          <w:tcPr>
            <w:tcW w:w="2553" w:type="dxa"/>
          </w:tcPr>
          <w:p w14:paraId="1FB03680" w14:textId="77777777" w:rsidR="00811B2F" w:rsidRDefault="00811B2F" w:rsidP="00C51695">
            <w:pPr>
              <w:pStyle w:val="a0"/>
              <w:ind w:firstLine="0"/>
              <w:jc w:val="left"/>
            </w:pPr>
            <w:r>
              <w:t>Постусловия</w:t>
            </w:r>
          </w:p>
        </w:tc>
        <w:tc>
          <w:tcPr>
            <w:tcW w:w="7228" w:type="dxa"/>
          </w:tcPr>
          <w:p w14:paraId="46277F00" w14:textId="3016A037" w:rsidR="00811B2F" w:rsidRPr="000818EB" w:rsidRDefault="00811B2F" w:rsidP="00C51695">
            <w:pPr>
              <w:pStyle w:val="a0"/>
            </w:pPr>
            <w:r w:rsidRPr="000818EB">
              <w:t xml:space="preserve">После успешного завершения прецедента, </w:t>
            </w:r>
            <w:r w:rsidR="00CC7481">
              <w:t>данные результата обработки запроса занесены в БД</w:t>
            </w:r>
            <w:r w:rsidRPr="000818EB">
              <w:t>.</w:t>
            </w:r>
          </w:p>
        </w:tc>
      </w:tr>
    </w:tbl>
    <w:p w14:paraId="58463995" w14:textId="77777777" w:rsidR="00811B2F" w:rsidRDefault="00811B2F" w:rsidP="00811B2F">
      <w:pPr>
        <w:spacing w:line="259" w:lineRule="auto"/>
      </w:pPr>
    </w:p>
    <w:p w14:paraId="191BF8DA" w14:textId="77777777" w:rsidR="00811B2F" w:rsidRDefault="00811B2F" w:rsidP="00811B2F">
      <w:pPr>
        <w:spacing w:line="259" w:lineRule="auto"/>
      </w:pPr>
      <w:r>
        <w:br w:type="page"/>
      </w:r>
    </w:p>
    <w:p w14:paraId="5B3075CB" w14:textId="19819177" w:rsidR="002F27A2" w:rsidRDefault="00F94249" w:rsidP="002E668B">
      <w:pPr>
        <w:pStyle w:val="a0"/>
        <w:ind w:firstLine="0"/>
      </w:pPr>
      <w:r w:rsidRPr="00F94249">
        <w:lastRenderedPageBreak/>
        <w:drawing>
          <wp:inline distT="0" distB="0" distL="0" distR="0" wp14:anchorId="1E4A5689" wp14:editId="24E679D9">
            <wp:extent cx="5963482" cy="75162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249">
        <w:t xml:space="preserve"> </w:t>
      </w:r>
    </w:p>
    <w:p w14:paraId="08F0FFAC" w14:textId="64CB87B9" w:rsidR="003459C2" w:rsidRDefault="003459C2">
      <w:pPr>
        <w:spacing w:line="259" w:lineRule="auto"/>
      </w:pPr>
      <w:r>
        <w:br w:type="page"/>
      </w:r>
    </w:p>
    <w:p w14:paraId="6142A60C" w14:textId="293FA02F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lastRenderedPageBreak/>
        <w:t>Вывод</w:t>
      </w:r>
    </w:p>
    <w:p w14:paraId="2655E2D0" w14:textId="0689B03E" w:rsidR="005C27E6" w:rsidRDefault="005C27E6" w:rsidP="005C27E6">
      <w:pPr>
        <w:pStyle w:val="a0"/>
      </w:pPr>
      <w:r>
        <w:t>В ходе данной лабораторной работы для системы поиска кредитных ставок были разработаны диаграмма последовательности с использованием</w:t>
      </w:r>
      <w:r w:rsidR="00FF22FF" w:rsidRPr="00FF22FF">
        <w:t xml:space="preserve"> </w:t>
      </w:r>
      <w:proofErr w:type="spellStart"/>
      <w:r w:rsidR="00FF22FF" w:rsidRPr="00FF22FF">
        <w:t>StarUML</w:t>
      </w:r>
      <w:proofErr w:type="spellEnd"/>
      <w:r>
        <w:t>, а также блок-схемы</w:t>
      </w:r>
      <w:r w:rsidRPr="005C27E6">
        <w:t xml:space="preserve"> </w:t>
      </w:r>
      <w:r>
        <w:t xml:space="preserve">алгоритма автоматизированного чтения, обработки и записи обработанных данных в БД с использованием </w:t>
      </w:r>
      <w:r w:rsidRPr="005C27E6">
        <w:t>Progr@m4uou</w:t>
      </w:r>
      <w:r>
        <w:t>.</w:t>
      </w:r>
    </w:p>
    <w:p w14:paraId="7AA048F5" w14:textId="77777777" w:rsidR="005C27E6" w:rsidRDefault="005C27E6" w:rsidP="005C27E6">
      <w:pPr>
        <w:pStyle w:val="a0"/>
        <w:ind w:firstLine="0"/>
        <w:rPr>
          <w:lang w:val="en-US"/>
        </w:rPr>
      </w:pPr>
    </w:p>
    <w:p w14:paraId="4EACB0DC" w14:textId="6F4ECBF4" w:rsidR="005C27E6" w:rsidRDefault="005C27E6" w:rsidP="005C27E6">
      <w:pPr>
        <w:pStyle w:val="a0"/>
        <w:rPr>
          <w:b/>
          <w:bCs/>
          <w:sz w:val="32"/>
          <w:szCs w:val="24"/>
        </w:rPr>
      </w:pPr>
      <w:proofErr w:type="spellStart"/>
      <w:r w:rsidRPr="005C27E6">
        <w:rPr>
          <w:b/>
          <w:bCs/>
          <w:sz w:val="32"/>
          <w:szCs w:val="24"/>
        </w:rPr>
        <w:t>GitHub</w:t>
      </w:r>
      <w:proofErr w:type="spellEnd"/>
    </w:p>
    <w:p w14:paraId="3CF34654" w14:textId="78D1364A" w:rsidR="005C27E6" w:rsidRPr="005C27E6" w:rsidRDefault="005C27E6" w:rsidP="005C27E6">
      <w:pPr>
        <w:pStyle w:val="a0"/>
        <w:rPr>
          <w:szCs w:val="28"/>
        </w:rPr>
      </w:pPr>
      <w:r w:rsidRPr="005C27E6">
        <w:rPr>
          <w:szCs w:val="28"/>
        </w:rPr>
        <w:t>https://github.com/karimarm/Labs_PO.git</w:t>
      </w:r>
    </w:p>
    <w:p w14:paraId="5A3BB471" w14:textId="77777777" w:rsidR="005C27E6" w:rsidRPr="005C27E6" w:rsidRDefault="005C27E6" w:rsidP="005C27E6">
      <w:pPr>
        <w:pStyle w:val="a0"/>
      </w:pPr>
    </w:p>
    <w:sectPr w:rsidR="005C27E6" w:rsidRPr="005C27E6" w:rsidSect="000E7369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4A2B" w14:textId="77777777" w:rsidR="002D1B63" w:rsidRDefault="002D1B63" w:rsidP="00F7728A">
      <w:pPr>
        <w:spacing w:after="0"/>
      </w:pPr>
      <w:r>
        <w:separator/>
      </w:r>
    </w:p>
  </w:endnote>
  <w:endnote w:type="continuationSeparator" w:id="0">
    <w:p w14:paraId="2F3388C9" w14:textId="77777777" w:rsidR="002D1B63" w:rsidRDefault="002D1B63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BE16" w14:textId="77777777" w:rsidR="002D1B63" w:rsidRDefault="002D1B63" w:rsidP="00F7728A">
      <w:pPr>
        <w:spacing w:after="0"/>
      </w:pPr>
      <w:r>
        <w:separator/>
      </w:r>
    </w:p>
  </w:footnote>
  <w:footnote w:type="continuationSeparator" w:id="0">
    <w:p w14:paraId="08369629" w14:textId="77777777" w:rsidR="002D1B63" w:rsidRDefault="002D1B63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453918"/>
    <w:multiLevelType w:val="hybridMultilevel"/>
    <w:tmpl w:val="38686E5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6"/>
  </w:num>
  <w:num w:numId="12" w16cid:durableId="127017296">
    <w:abstractNumId w:val="10"/>
  </w:num>
  <w:num w:numId="13" w16cid:durableId="1872380539">
    <w:abstractNumId w:val="14"/>
  </w:num>
  <w:num w:numId="14" w16cid:durableId="733091924">
    <w:abstractNumId w:val="17"/>
  </w:num>
  <w:num w:numId="15" w16cid:durableId="105077571">
    <w:abstractNumId w:val="18"/>
  </w:num>
  <w:num w:numId="16" w16cid:durableId="1826243365">
    <w:abstractNumId w:val="11"/>
  </w:num>
  <w:num w:numId="17" w16cid:durableId="782728381">
    <w:abstractNumId w:val="13"/>
  </w:num>
  <w:num w:numId="18" w16cid:durableId="567767968">
    <w:abstractNumId w:val="15"/>
  </w:num>
  <w:num w:numId="19" w16cid:durableId="11512857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27F6F"/>
    <w:rsid w:val="000461D6"/>
    <w:rsid w:val="000476BC"/>
    <w:rsid w:val="000818EB"/>
    <w:rsid w:val="00087BC6"/>
    <w:rsid w:val="000A02BD"/>
    <w:rsid w:val="000A66D7"/>
    <w:rsid w:val="000B32C5"/>
    <w:rsid w:val="000D79EB"/>
    <w:rsid w:val="000E7369"/>
    <w:rsid w:val="000F5AEC"/>
    <w:rsid w:val="0016723B"/>
    <w:rsid w:val="001A1451"/>
    <w:rsid w:val="001D744B"/>
    <w:rsid w:val="00224AAA"/>
    <w:rsid w:val="002322BA"/>
    <w:rsid w:val="00291E22"/>
    <w:rsid w:val="002D1B63"/>
    <w:rsid w:val="002D367E"/>
    <w:rsid w:val="002E668B"/>
    <w:rsid w:val="002F0966"/>
    <w:rsid w:val="002F27A2"/>
    <w:rsid w:val="00325329"/>
    <w:rsid w:val="0033289D"/>
    <w:rsid w:val="003459C2"/>
    <w:rsid w:val="00383E80"/>
    <w:rsid w:val="00396923"/>
    <w:rsid w:val="00417CD9"/>
    <w:rsid w:val="00434F1D"/>
    <w:rsid w:val="00452214"/>
    <w:rsid w:val="004815E4"/>
    <w:rsid w:val="00494ADF"/>
    <w:rsid w:val="004A3BE6"/>
    <w:rsid w:val="004B4283"/>
    <w:rsid w:val="004C1BDC"/>
    <w:rsid w:val="004D35CF"/>
    <w:rsid w:val="004E3165"/>
    <w:rsid w:val="005A3499"/>
    <w:rsid w:val="005C27E6"/>
    <w:rsid w:val="005C3E9F"/>
    <w:rsid w:val="005D6906"/>
    <w:rsid w:val="00602EA5"/>
    <w:rsid w:val="00625A37"/>
    <w:rsid w:val="00635D32"/>
    <w:rsid w:val="00654386"/>
    <w:rsid w:val="00654C21"/>
    <w:rsid w:val="00655E83"/>
    <w:rsid w:val="006616FE"/>
    <w:rsid w:val="00665D26"/>
    <w:rsid w:val="0067779A"/>
    <w:rsid w:val="00680C89"/>
    <w:rsid w:val="006C0B77"/>
    <w:rsid w:val="006C4835"/>
    <w:rsid w:val="006F1581"/>
    <w:rsid w:val="006F7912"/>
    <w:rsid w:val="00732836"/>
    <w:rsid w:val="00732979"/>
    <w:rsid w:val="007334B4"/>
    <w:rsid w:val="00736FE6"/>
    <w:rsid w:val="00740245"/>
    <w:rsid w:val="00794687"/>
    <w:rsid w:val="007A5F6C"/>
    <w:rsid w:val="007A7EDE"/>
    <w:rsid w:val="007B798D"/>
    <w:rsid w:val="007E6CEA"/>
    <w:rsid w:val="0080646E"/>
    <w:rsid w:val="0081032F"/>
    <w:rsid w:val="00811B2F"/>
    <w:rsid w:val="00812ADD"/>
    <w:rsid w:val="008242FF"/>
    <w:rsid w:val="008325B4"/>
    <w:rsid w:val="00836A64"/>
    <w:rsid w:val="008453DA"/>
    <w:rsid w:val="008641F1"/>
    <w:rsid w:val="00870751"/>
    <w:rsid w:val="008773B0"/>
    <w:rsid w:val="008927F8"/>
    <w:rsid w:val="008D16CF"/>
    <w:rsid w:val="008F218E"/>
    <w:rsid w:val="008F3007"/>
    <w:rsid w:val="00903CF3"/>
    <w:rsid w:val="00913B5E"/>
    <w:rsid w:val="00922C48"/>
    <w:rsid w:val="00972FD0"/>
    <w:rsid w:val="009B51B5"/>
    <w:rsid w:val="00AB11AB"/>
    <w:rsid w:val="00AB4C05"/>
    <w:rsid w:val="00AC2E40"/>
    <w:rsid w:val="00AC73CE"/>
    <w:rsid w:val="00AE0A88"/>
    <w:rsid w:val="00B05757"/>
    <w:rsid w:val="00B13548"/>
    <w:rsid w:val="00B16790"/>
    <w:rsid w:val="00B20199"/>
    <w:rsid w:val="00B264C7"/>
    <w:rsid w:val="00B4380B"/>
    <w:rsid w:val="00B915B7"/>
    <w:rsid w:val="00BA2141"/>
    <w:rsid w:val="00BB5B50"/>
    <w:rsid w:val="00BF539A"/>
    <w:rsid w:val="00C25F08"/>
    <w:rsid w:val="00C359CC"/>
    <w:rsid w:val="00CB5AD8"/>
    <w:rsid w:val="00CC3044"/>
    <w:rsid w:val="00CC7481"/>
    <w:rsid w:val="00CE6267"/>
    <w:rsid w:val="00CF54CD"/>
    <w:rsid w:val="00D212AE"/>
    <w:rsid w:val="00D4052B"/>
    <w:rsid w:val="00D628F8"/>
    <w:rsid w:val="00D85454"/>
    <w:rsid w:val="00D93FA0"/>
    <w:rsid w:val="00DC345F"/>
    <w:rsid w:val="00DC5B9E"/>
    <w:rsid w:val="00E30BE1"/>
    <w:rsid w:val="00EA59DF"/>
    <w:rsid w:val="00EA7DDE"/>
    <w:rsid w:val="00EB6200"/>
    <w:rsid w:val="00ED703E"/>
    <w:rsid w:val="00EE4070"/>
    <w:rsid w:val="00EF43AF"/>
    <w:rsid w:val="00F12A8B"/>
    <w:rsid w:val="00F12C76"/>
    <w:rsid w:val="00F552A1"/>
    <w:rsid w:val="00F7728A"/>
    <w:rsid w:val="00F94249"/>
    <w:rsid w:val="00FC6D45"/>
    <w:rsid w:val="00FE3D71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CC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F27A2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27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2363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154</cp:revision>
  <dcterms:created xsi:type="dcterms:W3CDTF">2023-02-13T06:19:00Z</dcterms:created>
  <dcterms:modified xsi:type="dcterms:W3CDTF">2023-04-03T06:16:00Z</dcterms:modified>
</cp:coreProperties>
</file>